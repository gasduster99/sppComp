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E5387" w14:textId="77777777" w:rsidR="004F0504" w:rsidRDefault="004F0504" w:rsidP="006F1062">
      <w:pPr>
        <w:tabs>
          <w:tab w:val="left" w:pos="360"/>
          <w:tab w:val="left" w:pos="720"/>
          <w:tab w:val="left" w:pos="1080"/>
          <w:tab w:val="right" w:pos="9360"/>
        </w:tabs>
      </w:pPr>
    </w:p>
    <w:p w14:paraId="142742C7" w14:textId="77777777" w:rsidR="000B153D" w:rsidRPr="00FD4E45" w:rsidRDefault="000B153D" w:rsidP="006F1062">
      <w:pPr>
        <w:tabs>
          <w:tab w:val="left" w:pos="360"/>
          <w:tab w:val="left" w:pos="720"/>
          <w:tab w:val="left" w:pos="1080"/>
          <w:tab w:val="right" w:pos="9360"/>
        </w:tabs>
        <w:jc w:val="center"/>
        <w:rPr>
          <w:b/>
          <w:sz w:val="28"/>
          <w:szCs w:val="28"/>
        </w:rPr>
      </w:pPr>
      <w:r w:rsidRPr="00FD4E45">
        <w:rPr>
          <w:b/>
          <w:sz w:val="28"/>
          <w:szCs w:val="28"/>
        </w:rPr>
        <w:t>PROPOSED AGENDA</w:t>
      </w:r>
    </w:p>
    <w:p w14:paraId="413992E0" w14:textId="7E74CEAA" w:rsidR="00920926" w:rsidRPr="00FD4E45" w:rsidRDefault="00432001" w:rsidP="00920926">
      <w:pPr>
        <w:tabs>
          <w:tab w:val="left" w:pos="360"/>
          <w:tab w:val="left" w:pos="720"/>
          <w:tab w:val="left" w:pos="1080"/>
          <w:tab w:val="right" w:pos="936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Catch Estimation Methodology Review</w:t>
      </w:r>
    </w:p>
    <w:p w14:paraId="3397E2DB" w14:textId="77777777" w:rsidR="006C1E07" w:rsidRDefault="006C1E0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Pacific Fishery Management Council</w:t>
      </w:r>
    </w:p>
    <w:p w14:paraId="6195A4FC" w14:textId="76E257AA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March 28: NMFS Southwest Fisheries Science Center</w:t>
      </w:r>
    </w:p>
    <w:p w14:paraId="08A5B808" w14:textId="6BB45697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Santa Cruz Laboratory</w:t>
      </w:r>
    </w:p>
    <w:p w14:paraId="5891C80C" w14:textId="006ABDB8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110 McAllister Way</w:t>
      </w:r>
    </w:p>
    <w:p w14:paraId="44E7422B" w14:textId="644A121C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Santa Cruz, CA 95060</w:t>
      </w:r>
    </w:p>
    <w:p w14:paraId="4B6EF04B" w14:textId="77777777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</w:p>
    <w:p w14:paraId="7A05597A" w14:textId="41669764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March 29: Center for Ocean Health Library</w:t>
      </w:r>
    </w:p>
    <w:p w14:paraId="3A4698F4" w14:textId="556EB6A1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Ocean Health Building</w:t>
      </w:r>
    </w:p>
    <w:p w14:paraId="7ED031FD" w14:textId="141AA86E" w:rsidR="00424912" w:rsidRDefault="00424912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Room 201</w:t>
      </w:r>
    </w:p>
    <w:p w14:paraId="136121FF" w14:textId="182E06BA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University of California Santa Cruz</w:t>
      </w:r>
    </w:p>
    <w:p w14:paraId="1061EF82" w14:textId="6EEF7DE0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115 McAllister Way</w:t>
      </w:r>
    </w:p>
    <w:p w14:paraId="38C4BF66" w14:textId="74BCE1B3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  <w:r>
        <w:t>Santa Cruz, CA 95060</w:t>
      </w:r>
    </w:p>
    <w:p w14:paraId="0D2B7C74" w14:textId="77777777" w:rsidR="00D90E77" w:rsidRDefault="00D90E77" w:rsidP="006C1E07">
      <w:pPr>
        <w:tabs>
          <w:tab w:val="left" w:pos="360"/>
          <w:tab w:val="left" w:pos="720"/>
          <w:tab w:val="left" w:pos="1080"/>
          <w:tab w:val="center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right" w:pos="9360"/>
        </w:tabs>
        <w:jc w:val="center"/>
      </w:pPr>
    </w:p>
    <w:p w14:paraId="39504EB4" w14:textId="04C9C3F3" w:rsidR="00D1397F" w:rsidRDefault="001F7FC5" w:rsidP="009B6269">
      <w:pPr>
        <w:tabs>
          <w:tab w:val="left" w:pos="360"/>
          <w:tab w:val="left" w:pos="720"/>
          <w:tab w:val="left" w:pos="1080"/>
          <w:tab w:val="right" w:pos="9360"/>
        </w:tabs>
        <w:jc w:val="center"/>
      </w:pPr>
      <w:r>
        <w:t xml:space="preserve">Telephone:  </w:t>
      </w:r>
      <w:r w:rsidR="00D90E77">
        <w:t>831-420-3900</w:t>
      </w:r>
    </w:p>
    <w:p w14:paraId="58E83478" w14:textId="5715E577" w:rsidR="00D1397F" w:rsidRPr="00202E4E" w:rsidRDefault="00432001" w:rsidP="00EA0D16">
      <w:pPr>
        <w:tabs>
          <w:tab w:val="left" w:pos="360"/>
          <w:tab w:val="left" w:pos="720"/>
          <w:tab w:val="left" w:pos="1080"/>
          <w:tab w:val="right" w:pos="9360"/>
        </w:tabs>
        <w:spacing w:before="240" w:after="240"/>
        <w:jc w:val="center"/>
        <w:outlineLvl w:val="0"/>
      </w:pPr>
      <w:r>
        <w:t>March</w:t>
      </w:r>
      <w:r w:rsidR="0024084F">
        <w:t xml:space="preserve"> </w:t>
      </w:r>
      <w:r>
        <w:t>2</w:t>
      </w:r>
      <w:r w:rsidR="001E68EC">
        <w:t>8</w:t>
      </w:r>
      <w:r>
        <w:t>-29</w:t>
      </w:r>
      <w:r w:rsidR="00D1397F">
        <w:t xml:space="preserve">, </w:t>
      </w:r>
      <w:r w:rsidR="00D1397F" w:rsidRPr="00202E4E">
        <w:t>201</w:t>
      </w:r>
      <w:r w:rsidR="0024084F">
        <w:t>8</w:t>
      </w:r>
    </w:p>
    <w:p w14:paraId="3E0153E0" w14:textId="09DB3495" w:rsidR="00202E4E" w:rsidRDefault="003C0C5A" w:rsidP="00EA0D16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  <w:iCs/>
        </w:rPr>
      </w:pPr>
      <w:r>
        <w:rPr>
          <w:bCs/>
          <w:iCs/>
        </w:rPr>
        <w:t xml:space="preserve">This is a meeting of </w:t>
      </w:r>
      <w:r w:rsidR="00D90E77">
        <w:rPr>
          <w:bCs/>
          <w:iCs/>
        </w:rPr>
        <w:t>a Pacific Fishery Management Council-sponsored</w:t>
      </w:r>
      <w:r>
        <w:rPr>
          <w:bCs/>
          <w:iCs/>
        </w:rPr>
        <w:t xml:space="preserve"> </w:t>
      </w:r>
      <w:r w:rsidR="00D90E77">
        <w:rPr>
          <w:bCs/>
          <w:iCs/>
        </w:rPr>
        <w:t>methodology review</w:t>
      </w:r>
      <w:r w:rsidR="00A138F3">
        <w:rPr>
          <w:bCs/>
          <w:iCs/>
        </w:rPr>
        <w:t xml:space="preserve"> with remote </w:t>
      </w:r>
      <w:r w:rsidR="00D90E77">
        <w:rPr>
          <w:bCs/>
          <w:iCs/>
        </w:rPr>
        <w:t xml:space="preserve">listen-only </w:t>
      </w:r>
      <w:r w:rsidR="00A138F3">
        <w:rPr>
          <w:bCs/>
          <w:iCs/>
        </w:rPr>
        <w:t xml:space="preserve">attendance </w:t>
      </w:r>
      <w:r>
        <w:rPr>
          <w:bCs/>
          <w:iCs/>
        </w:rPr>
        <w:t xml:space="preserve">via webinar (see webinar information below).  </w:t>
      </w:r>
      <w:r w:rsidR="00D90E77">
        <w:rPr>
          <w:bCs/>
          <w:iCs/>
        </w:rPr>
        <w:t xml:space="preserve">Public comments will be accepted at the discretion of the </w:t>
      </w:r>
      <w:r w:rsidR="004F0504">
        <w:rPr>
          <w:bCs/>
          <w:iCs/>
        </w:rPr>
        <w:t>C</w:t>
      </w:r>
      <w:r w:rsidR="000B153D">
        <w:rPr>
          <w:bCs/>
          <w:iCs/>
        </w:rPr>
        <w:t>hair.</w:t>
      </w:r>
    </w:p>
    <w:p w14:paraId="757B55C5" w14:textId="397CF220" w:rsidR="000B153D" w:rsidRDefault="000B153D" w:rsidP="00EA0D16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C61AFA">
        <w:rPr>
          <w:bCs/>
        </w:rPr>
        <w:t xml:space="preserve">A suggestion for the amount of time each agenda item should take is provided. </w:t>
      </w:r>
      <w:r w:rsidR="00EF1F18">
        <w:rPr>
          <w:bCs/>
        </w:rPr>
        <w:t xml:space="preserve"> </w:t>
      </w:r>
      <w:r w:rsidR="00484568">
        <w:rPr>
          <w:bCs/>
        </w:rPr>
        <w:t>All times are approximate and subject to change.</w:t>
      </w:r>
      <w:r w:rsidRPr="00C61AFA">
        <w:rPr>
          <w:bCs/>
        </w:rPr>
        <w:t xml:space="preserve"> </w:t>
      </w:r>
      <w:r w:rsidR="00EF1F18">
        <w:rPr>
          <w:bCs/>
        </w:rPr>
        <w:t xml:space="preserve"> </w:t>
      </w:r>
      <w:r w:rsidRPr="00C61AFA">
        <w:rPr>
          <w:bCs/>
        </w:rPr>
        <w:t xml:space="preserve">At the time the agenda is approved, priorities can be set and these times revised.  </w:t>
      </w:r>
    </w:p>
    <w:p w14:paraId="4C16B446" w14:textId="77777777" w:rsidR="00474E82" w:rsidRPr="004A1F77" w:rsidRDefault="00474E82" w:rsidP="00474E82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 xml:space="preserve">To Attend the </w:t>
      </w:r>
      <w:proofErr w:type="spellStart"/>
      <w:r w:rsidRPr="004A1F77">
        <w:rPr>
          <w:bCs/>
        </w:rPr>
        <w:t>GoToWebinar</w:t>
      </w:r>
      <w:proofErr w:type="spellEnd"/>
      <w:r>
        <w:rPr>
          <w:bCs/>
        </w:rPr>
        <w:t>:</w:t>
      </w:r>
    </w:p>
    <w:p w14:paraId="1E0ED067" w14:textId="7AEE3987" w:rsidR="00474E82" w:rsidRPr="004A1F77" w:rsidRDefault="00474E82" w:rsidP="00474E82">
      <w:pPr>
        <w:pStyle w:val="ListParagraph"/>
        <w:numPr>
          <w:ilvl w:val="0"/>
          <w:numId w:val="35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 xml:space="preserve">Use this link:  </w:t>
      </w:r>
      <w:hyperlink r:id="rId8" w:history="1">
        <w:r w:rsidR="00EB13DC" w:rsidRPr="000B0EC3">
          <w:rPr>
            <w:rStyle w:val="Hyperlink"/>
          </w:rPr>
          <w:t>http://www.gotomeeting.com/online/webinar/join-webinar</w:t>
        </w:r>
      </w:hyperlink>
    </w:p>
    <w:p w14:paraId="395DB345" w14:textId="77777777" w:rsidR="00474E82" w:rsidRPr="004A1F77" w:rsidRDefault="00474E82" w:rsidP="00474E82">
      <w:pPr>
        <w:pStyle w:val="ListParagraph"/>
        <w:numPr>
          <w:ilvl w:val="0"/>
          <w:numId w:val="35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>Click "Join a Webinar" in the top right of page.</w:t>
      </w:r>
    </w:p>
    <w:p w14:paraId="5AB32C37" w14:textId="71CC88FE" w:rsidR="00474E82" w:rsidRPr="004A1F77" w:rsidRDefault="00474E82" w:rsidP="00833D46">
      <w:pPr>
        <w:pStyle w:val="ListParagraph"/>
        <w:numPr>
          <w:ilvl w:val="0"/>
          <w:numId w:val="35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 xml:space="preserve">Enter the Webinar ID: </w:t>
      </w:r>
      <w:r w:rsidR="00EB13DC" w:rsidRPr="001B5AF1">
        <w:t>942-468-499</w:t>
      </w:r>
    </w:p>
    <w:p w14:paraId="26B42521" w14:textId="77777777" w:rsidR="00474E82" w:rsidRPr="004A1F77" w:rsidRDefault="00474E82" w:rsidP="00474E82">
      <w:pPr>
        <w:pStyle w:val="ListParagraph"/>
        <w:numPr>
          <w:ilvl w:val="0"/>
          <w:numId w:val="35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>Please enter your name and email address (required)</w:t>
      </w:r>
    </w:p>
    <w:p w14:paraId="68013316" w14:textId="36A4476C" w:rsidR="00474E82" w:rsidRPr="004A1F77" w:rsidRDefault="00474E82" w:rsidP="00EB13DC">
      <w:pPr>
        <w:pStyle w:val="ListParagraph"/>
        <w:numPr>
          <w:ilvl w:val="0"/>
          <w:numId w:val="35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 xml:space="preserve">You must use your telephone for the audio portion of the meeting by dialing this TOLL number </w:t>
      </w:r>
      <w:r w:rsidR="00833D46" w:rsidRPr="00833D46">
        <w:rPr>
          <w:bCs/>
        </w:rPr>
        <w:t>1-</w:t>
      </w:r>
      <w:r w:rsidR="00EB13DC" w:rsidRPr="00EB13DC">
        <w:rPr>
          <w:bCs/>
        </w:rPr>
        <w:t>415</w:t>
      </w:r>
      <w:r w:rsidR="00EB13DC">
        <w:rPr>
          <w:bCs/>
        </w:rPr>
        <w:t>-</w:t>
      </w:r>
      <w:r w:rsidR="00EB13DC" w:rsidRPr="00EB13DC">
        <w:rPr>
          <w:bCs/>
        </w:rPr>
        <w:t>930-5321</w:t>
      </w:r>
    </w:p>
    <w:p w14:paraId="1111B381" w14:textId="2297A397" w:rsidR="00474E82" w:rsidRPr="004A1F77" w:rsidRDefault="00474E82" w:rsidP="00EB13DC">
      <w:pPr>
        <w:pStyle w:val="ListParagraph"/>
        <w:numPr>
          <w:ilvl w:val="0"/>
          <w:numId w:val="35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 xml:space="preserve">Enter the Attendee phone audio access code </w:t>
      </w:r>
      <w:r w:rsidR="00EB13DC" w:rsidRPr="00EB13DC">
        <w:rPr>
          <w:bCs/>
        </w:rPr>
        <w:t>580-006-830</w:t>
      </w:r>
    </w:p>
    <w:p w14:paraId="6F200D8A" w14:textId="61F0C2A4" w:rsidR="00474E82" w:rsidRPr="004A1F77" w:rsidRDefault="00474E82" w:rsidP="00474E82">
      <w:pPr>
        <w:pStyle w:val="ListParagraph"/>
        <w:numPr>
          <w:ilvl w:val="0"/>
          <w:numId w:val="35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>Enter your audio phone pin (shown on screen after joining th</w:t>
      </w:r>
      <w:r>
        <w:rPr>
          <w:bCs/>
        </w:rPr>
        <w:t>e webinar)</w:t>
      </w:r>
      <w:r w:rsidRPr="004A1F77">
        <w:rPr>
          <w:bCs/>
        </w:rPr>
        <w:t xml:space="preserve"> </w:t>
      </w:r>
    </w:p>
    <w:p w14:paraId="3BB45162" w14:textId="77777777" w:rsidR="00474E82" w:rsidRPr="004A1F77" w:rsidRDefault="00474E82" w:rsidP="00474E82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>
        <w:rPr>
          <w:bCs/>
        </w:rPr>
        <w:tab/>
      </w:r>
      <w:r w:rsidRPr="004A1F77">
        <w:rPr>
          <w:bCs/>
        </w:rPr>
        <w:t>System Requirements</w:t>
      </w:r>
      <w:bookmarkStart w:id="0" w:name="_GoBack"/>
      <w:bookmarkEnd w:id="0"/>
    </w:p>
    <w:p w14:paraId="0FA2E5F6" w14:textId="77777777" w:rsidR="00474E82" w:rsidRPr="004A1F77" w:rsidRDefault="00474E82" w:rsidP="00474E82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>PC-based attendees: Required: Windows® 7, Vista, or XP</w:t>
      </w:r>
    </w:p>
    <w:p w14:paraId="775CBB2C" w14:textId="77777777" w:rsidR="00474E82" w:rsidRPr="004A1F77" w:rsidRDefault="00474E82" w:rsidP="00474E82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>Mac®-based attendees: Required: Mac OS® X 10.5 or newer</w:t>
      </w:r>
    </w:p>
    <w:p w14:paraId="3B8578A7" w14:textId="77777777" w:rsidR="00474E82" w:rsidRPr="004A1F77" w:rsidRDefault="00474E82" w:rsidP="00474E82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jc w:val="both"/>
        <w:rPr>
          <w:bCs/>
        </w:rPr>
      </w:pPr>
      <w:r w:rsidRPr="004A1F77">
        <w:rPr>
          <w:bCs/>
        </w:rPr>
        <w:t>Mobile attendees: Required: iPhone®, iPad®, Android™ phone or Android tablet (See the GoToMeeting Webinar Apps)</w:t>
      </w:r>
    </w:p>
    <w:p w14:paraId="52879DD7" w14:textId="77777777" w:rsidR="007B7BD3" w:rsidRDefault="007B7BD3" w:rsidP="00F90766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outlineLvl w:val="0"/>
        <w:rPr>
          <w:u w:val="single"/>
        </w:rPr>
        <w:sectPr w:rsidR="007B7BD3" w:rsidSect="000D2FF9">
          <w:footerReference w:type="default" r:id="rId9"/>
          <w:footerReference w:type="first" r:id="rId10"/>
          <w:endnotePr>
            <w:numFmt w:val="lowerLetter"/>
            <w:numRestart w:val="eachSect"/>
          </w:endnotePr>
          <w:type w:val="continuous"/>
          <w:pgSz w:w="12240" w:h="15840" w:code="1"/>
          <w:pgMar w:top="1440" w:right="1440" w:bottom="1440" w:left="1440" w:header="720" w:footer="576" w:gutter="0"/>
          <w:cols w:space="720"/>
          <w:titlePg/>
          <w:docGrid w:linePitch="360"/>
        </w:sectPr>
      </w:pPr>
    </w:p>
    <w:p w14:paraId="19BB88F2" w14:textId="77777777" w:rsidR="00424912" w:rsidRDefault="00424912">
      <w:pPr>
        <w:widowControl/>
        <w:autoSpaceDE/>
        <w:autoSpaceDN/>
        <w:adjustRightInd/>
        <w:rPr>
          <w:u w:val="single"/>
        </w:rPr>
      </w:pPr>
      <w:r>
        <w:rPr>
          <w:u w:val="single"/>
        </w:rPr>
        <w:br w:type="page"/>
      </w:r>
    </w:p>
    <w:p w14:paraId="1CB60048" w14:textId="5DBC3EA1" w:rsidR="00EF1F18" w:rsidRDefault="00432001" w:rsidP="00F90766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outlineLvl w:val="0"/>
        <w:rPr>
          <w:u w:val="single"/>
        </w:rPr>
      </w:pPr>
      <w:r>
        <w:rPr>
          <w:u w:val="single"/>
        </w:rPr>
        <w:lastRenderedPageBreak/>
        <w:t>WEDNE</w:t>
      </w:r>
      <w:r w:rsidR="00A138F3">
        <w:rPr>
          <w:u w:val="single"/>
        </w:rPr>
        <w:t>SDAY</w:t>
      </w:r>
      <w:r w:rsidR="00EF1F18">
        <w:rPr>
          <w:u w:val="single"/>
        </w:rPr>
        <w:t xml:space="preserve">, </w:t>
      </w:r>
      <w:r>
        <w:rPr>
          <w:u w:val="single"/>
        </w:rPr>
        <w:t>MARCH 2</w:t>
      </w:r>
      <w:r w:rsidR="00636A10">
        <w:rPr>
          <w:u w:val="single"/>
        </w:rPr>
        <w:t>8</w:t>
      </w:r>
      <w:r w:rsidR="009C310B">
        <w:rPr>
          <w:u w:val="single"/>
        </w:rPr>
        <w:t>,</w:t>
      </w:r>
      <w:r w:rsidR="00EF1F18">
        <w:rPr>
          <w:u w:val="single"/>
        </w:rPr>
        <w:t xml:space="preserve"> 201</w:t>
      </w:r>
      <w:r w:rsidR="00833D46">
        <w:rPr>
          <w:u w:val="single"/>
        </w:rPr>
        <w:t>8</w:t>
      </w:r>
      <w:r w:rsidR="00EF1F18">
        <w:rPr>
          <w:u w:val="single"/>
        </w:rPr>
        <w:t xml:space="preserve"> – </w:t>
      </w:r>
      <w:r>
        <w:rPr>
          <w:u w:val="single"/>
        </w:rPr>
        <w:t>8:30</w:t>
      </w:r>
      <w:r w:rsidR="00EF1F18">
        <w:rPr>
          <w:u w:val="single"/>
        </w:rPr>
        <w:t xml:space="preserve"> </w:t>
      </w:r>
      <w:r>
        <w:rPr>
          <w:u w:val="single"/>
        </w:rPr>
        <w:t>A</w:t>
      </w:r>
      <w:r w:rsidR="00EF1F18">
        <w:rPr>
          <w:u w:val="single"/>
        </w:rPr>
        <w:t>M</w:t>
      </w:r>
    </w:p>
    <w:p w14:paraId="39C6EB8B" w14:textId="17031BCC" w:rsidR="000B153D" w:rsidRDefault="008E79C9" w:rsidP="00D15340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spacing w:before="240" w:after="240"/>
        <w:ind w:left="360" w:hanging="36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0B153D">
        <w:rPr>
          <w:b/>
          <w:bCs/>
          <w:i/>
          <w:iCs/>
        </w:rPr>
        <w:t>A.</w:t>
      </w:r>
      <w:r w:rsidR="000B153D">
        <w:rPr>
          <w:b/>
          <w:bCs/>
          <w:i/>
          <w:iCs/>
        </w:rPr>
        <w:tab/>
        <w:t>Call to Order</w:t>
      </w:r>
      <w:r w:rsidR="008E3229">
        <w:rPr>
          <w:b/>
          <w:bCs/>
          <w:i/>
          <w:iCs/>
        </w:rPr>
        <w:t>-</w:t>
      </w:r>
      <w:r w:rsidR="00A138F3">
        <w:rPr>
          <w:b/>
          <w:bCs/>
          <w:i/>
          <w:iCs/>
        </w:rPr>
        <w:t xml:space="preserve">GFSC </w:t>
      </w:r>
      <w:r w:rsidR="008E3229">
        <w:rPr>
          <w:b/>
          <w:bCs/>
          <w:i/>
          <w:iCs/>
        </w:rPr>
        <w:t>Administrative Matters</w:t>
      </w:r>
    </w:p>
    <w:p w14:paraId="1F46F729" w14:textId="04ED19CA" w:rsidR="000B153D" w:rsidRDefault="008E79C9" w:rsidP="00D15340">
      <w:pPr>
        <w:tabs>
          <w:tab w:val="left" w:pos="360"/>
          <w:tab w:val="left" w:pos="720"/>
          <w:tab w:val="left" w:pos="1080"/>
          <w:tab w:val="right" w:pos="9360"/>
        </w:tabs>
        <w:ind w:left="720" w:hanging="360"/>
      </w:pPr>
      <w:r>
        <w:tab/>
      </w:r>
      <w:r w:rsidR="000B153D">
        <w:t>1.</w:t>
      </w:r>
      <w:r w:rsidR="000B153D">
        <w:tab/>
      </w:r>
      <w:r w:rsidR="004F1328">
        <w:t xml:space="preserve">Call to Order and </w:t>
      </w:r>
      <w:r w:rsidR="000B153D">
        <w:t>Introductions</w:t>
      </w:r>
      <w:r w:rsidR="004F1328">
        <w:tab/>
      </w:r>
      <w:r w:rsidR="009E48D7">
        <w:t>Dave Sampson</w:t>
      </w:r>
    </w:p>
    <w:p w14:paraId="31DFC566" w14:textId="19D7BFFD" w:rsidR="002F3F8D" w:rsidRDefault="008E79C9" w:rsidP="00BB3D9D">
      <w:pPr>
        <w:tabs>
          <w:tab w:val="left" w:pos="360"/>
          <w:tab w:val="left" w:pos="720"/>
          <w:tab w:val="left" w:pos="1080"/>
          <w:tab w:val="left" w:pos="1440"/>
          <w:tab w:val="right" w:pos="9360"/>
        </w:tabs>
        <w:ind w:left="720" w:hanging="360"/>
      </w:pPr>
      <w:r>
        <w:tab/>
      </w:r>
      <w:r w:rsidR="002F3F8D">
        <w:t>2.</w:t>
      </w:r>
      <w:r w:rsidR="002F3F8D">
        <w:tab/>
      </w:r>
      <w:r w:rsidR="00BB3D9D">
        <w:t>Approve Agenda</w:t>
      </w:r>
    </w:p>
    <w:p w14:paraId="77580C12" w14:textId="4FC6D49F" w:rsidR="00BB3D9D" w:rsidRDefault="008E79C9" w:rsidP="00BB3D9D">
      <w:pPr>
        <w:tabs>
          <w:tab w:val="left" w:pos="360"/>
          <w:tab w:val="left" w:pos="720"/>
          <w:tab w:val="left" w:pos="1080"/>
          <w:tab w:val="left" w:pos="1440"/>
          <w:tab w:val="right" w:pos="9360"/>
        </w:tabs>
        <w:ind w:left="720" w:hanging="360"/>
      </w:pPr>
      <w:r>
        <w:tab/>
      </w:r>
      <w:r w:rsidR="00BB3D9D">
        <w:t>3.</w:t>
      </w:r>
      <w:r w:rsidR="00BB3D9D">
        <w:tab/>
        <w:t>Rapporteur Assignments</w:t>
      </w:r>
    </w:p>
    <w:p w14:paraId="64444017" w14:textId="7A6A0175" w:rsidR="0056769E" w:rsidRDefault="008E79C9" w:rsidP="00BB3D9D">
      <w:pPr>
        <w:tabs>
          <w:tab w:val="left" w:pos="360"/>
          <w:tab w:val="left" w:pos="720"/>
          <w:tab w:val="left" w:pos="1080"/>
          <w:tab w:val="left" w:pos="1440"/>
          <w:tab w:val="right" w:pos="9360"/>
        </w:tabs>
        <w:ind w:left="720" w:hanging="360"/>
      </w:pPr>
      <w:r>
        <w:tab/>
      </w:r>
      <w:r w:rsidR="0056769E">
        <w:t>4.</w:t>
      </w:r>
      <w:r w:rsidR="0056769E">
        <w:tab/>
        <w:t>Overview of Terms of Reference</w:t>
      </w:r>
    </w:p>
    <w:p w14:paraId="14426C7C" w14:textId="70474D36" w:rsidR="00A138F3" w:rsidRDefault="002F3F8D" w:rsidP="00711FE0">
      <w:pPr>
        <w:tabs>
          <w:tab w:val="left" w:pos="360"/>
          <w:tab w:val="left" w:pos="720"/>
          <w:tab w:val="left" w:pos="1080"/>
          <w:tab w:val="left" w:pos="1440"/>
          <w:tab w:val="right" w:pos="7380"/>
          <w:tab w:val="right" w:pos="7740"/>
          <w:tab w:val="right" w:pos="7920"/>
          <w:tab w:val="right" w:pos="9360"/>
        </w:tabs>
        <w:spacing w:after="120"/>
        <w:ind w:left="360"/>
        <w:rPr>
          <w:b/>
          <w:bCs/>
          <w:i/>
          <w:iCs/>
        </w:rPr>
      </w:pPr>
      <w:r>
        <w:tab/>
      </w:r>
      <w:r w:rsidR="008E79C9">
        <w:tab/>
      </w:r>
      <w:r>
        <w:t>(</w:t>
      </w:r>
      <w:r w:rsidR="00432001">
        <w:t>8:30 a</w:t>
      </w:r>
      <w:r>
        <w:t xml:space="preserve">.m., </w:t>
      </w:r>
      <w:r w:rsidR="00BB3D9D">
        <w:t>0.5</w:t>
      </w:r>
      <w:r w:rsidR="00114DD5">
        <w:t xml:space="preserve"> hour</w:t>
      </w:r>
      <w:r w:rsidR="00BB3D9D">
        <w:t>s)</w:t>
      </w:r>
    </w:p>
    <w:p w14:paraId="41A76F68" w14:textId="5E2FF142" w:rsidR="009E48D7" w:rsidRDefault="008E79C9" w:rsidP="00833D46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outlineLvl w:val="0"/>
        <w:rPr>
          <w:bCs/>
          <w:iCs/>
        </w:rPr>
      </w:pPr>
      <w:r>
        <w:rPr>
          <w:b/>
          <w:bCs/>
          <w:i/>
          <w:iCs/>
        </w:rPr>
        <w:tab/>
      </w:r>
      <w:r w:rsidR="00636A10">
        <w:rPr>
          <w:b/>
          <w:bCs/>
          <w:i/>
          <w:iCs/>
        </w:rPr>
        <w:t>B</w:t>
      </w:r>
      <w:r w:rsidR="00680888">
        <w:rPr>
          <w:b/>
          <w:bCs/>
          <w:i/>
          <w:iCs/>
        </w:rPr>
        <w:t>.</w:t>
      </w:r>
      <w:r w:rsidR="00680888">
        <w:rPr>
          <w:b/>
          <w:bCs/>
          <w:i/>
          <w:iCs/>
        </w:rPr>
        <w:tab/>
      </w:r>
      <w:r w:rsidR="0056769E">
        <w:rPr>
          <w:b/>
          <w:bCs/>
          <w:i/>
          <w:iCs/>
        </w:rPr>
        <w:t>Overview</w:t>
      </w:r>
    </w:p>
    <w:p w14:paraId="52DCCAC3" w14:textId="2FF17C07" w:rsidR="009E48D7" w:rsidRDefault="00680888" w:rsidP="00833D46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/>
        <w:outlineLvl w:val="0"/>
        <w:rPr>
          <w:bCs/>
          <w:iCs/>
        </w:rPr>
      </w:pPr>
      <w:r>
        <w:rPr>
          <w:bCs/>
          <w:iCs/>
        </w:rPr>
        <w:tab/>
      </w:r>
      <w:r w:rsidR="008E79C9">
        <w:rPr>
          <w:bCs/>
          <w:iCs/>
        </w:rPr>
        <w:tab/>
      </w:r>
      <w:r w:rsidR="00636A10">
        <w:rPr>
          <w:bCs/>
          <w:iCs/>
        </w:rPr>
        <w:t>1</w:t>
      </w:r>
      <w:r>
        <w:rPr>
          <w:bCs/>
          <w:iCs/>
        </w:rPr>
        <w:t>.</w:t>
      </w:r>
      <w:r>
        <w:rPr>
          <w:bCs/>
          <w:iCs/>
        </w:rPr>
        <w:tab/>
      </w:r>
      <w:r w:rsidR="0056769E">
        <w:rPr>
          <w:bCs/>
          <w:iCs/>
        </w:rPr>
        <w:t>Overview of California Fisheries and Methodology Objective</w:t>
      </w:r>
      <w:r w:rsidR="00636A10">
        <w:rPr>
          <w:bCs/>
          <w:iCs/>
        </w:rPr>
        <w:tab/>
      </w:r>
      <w:r w:rsidR="0056769E">
        <w:rPr>
          <w:bCs/>
          <w:iCs/>
        </w:rPr>
        <w:t>John Field</w:t>
      </w:r>
    </w:p>
    <w:p w14:paraId="70B495E8" w14:textId="64691FAF" w:rsidR="004D4623" w:rsidRPr="00711FE0" w:rsidRDefault="00711FE0" w:rsidP="00711FE0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 w:rsidR="008E79C9">
        <w:rPr>
          <w:bCs/>
          <w:iCs/>
        </w:rPr>
        <w:tab/>
      </w:r>
      <w:r>
        <w:rPr>
          <w:bCs/>
          <w:iCs/>
        </w:rPr>
        <w:t>(</w:t>
      </w:r>
      <w:r w:rsidR="0056769E">
        <w:rPr>
          <w:bCs/>
          <w:iCs/>
        </w:rPr>
        <w:t>9 a</w:t>
      </w:r>
      <w:r w:rsidR="004D4623" w:rsidRPr="00711FE0">
        <w:rPr>
          <w:bCs/>
          <w:iCs/>
        </w:rPr>
        <w:t xml:space="preserve">.m.; </w:t>
      </w:r>
      <w:r w:rsidR="0056769E">
        <w:rPr>
          <w:bCs/>
          <w:iCs/>
        </w:rPr>
        <w:t>0.5</w:t>
      </w:r>
      <w:r w:rsidR="004D4623" w:rsidRPr="00711FE0">
        <w:rPr>
          <w:bCs/>
          <w:iCs/>
        </w:rPr>
        <w:t xml:space="preserve"> hour</w:t>
      </w:r>
      <w:r w:rsidR="0056769E">
        <w:rPr>
          <w:bCs/>
          <w:iCs/>
        </w:rPr>
        <w:t>s</w:t>
      </w:r>
      <w:r w:rsidR="004D4623" w:rsidRPr="00711FE0">
        <w:rPr>
          <w:bCs/>
          <w:iCs/>
        </w:rPr>
        <w:t>)</w:t>
      </w:r>
    </w:p>
    <w:p w14:paraId="3355BE53" w14:textId="45144448" w:rsidR="0056769E" w:rsidRDefault="008F1D10" w:rsidP="001E68EC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/>
        <w:outlineLvl w:val="0"/>
        <w:rPr>
          <w:bCs/>
          <w:iCs/>
        </w:rPr>
      </w:pPr>
      <w:r>
        <w:tab/>
      </w:r>
      <w:r w:rsidR="008E79C9">
        <w:tab/>
      </w:r>
      <w:r w:rsidR="001E68EC">
        <w:t>2</w:t>
      </w:r>
      <w:r w:rsidR="009E48D7">
        <w:rPr>
          <w:bCs/>
          <w:iCs/>
        </w:rPr>
        <w:t>.</w:t>
      </w:r>
      <w:r w:rsidR="009E48D7">
        <w:rPr>
          <w:bCs/>
          <w:iCs/>
        </w:rPr>
        <w:tab/>
      </w:r>
      <w:r w:rsidR="0056769E">
        <w:rPr>
          <w:bCs/>
          <w:iCs/>
        </w:rPr>
        <w:t>O</w:t>
      </w:r>
      <w:r w:rsidR="0056769E" w:rsidRPr="0056769E">
        <w:rPr>
          <w:bCs/>
          <w:iCs/>
        </w:rPr>
        <w:t xml:space="preserve">verview of the </w:t>
      </w:r>
      <w:r w:rsidR="0056769E">
        <w:rPr>
          <w:bCs/>
          <w:iCs/>
        </w:rPr>
        <w:t>E</w:t>
      </w:r>
      <w:r w:rsidR="0056769E" w:rsidRPr="0056769E">
        <w:rPr>
          <w:bCs/>
          <w:iCs/>
        </w:rPr>
        <w:t xml:space="preserve">xisting </w:t>
      </w:r>
      <w:r w:rsidR="0056769E">
        <w:rPr>
          <w:bCs/>
          <w:iCs/>
        </w:rPr>
        <w:t>S</w:t>
      </w:r>
      <w:r w:rsidR="0056769E" w:rsidRPr="0056769E">
        <w:rPr>
          <w:bCs/>
          <w:iCs/>
        </w:rPr>
        <w:t xml:space="preserve">ampling </w:t>
      </w:r>
      <w:r w:rsidR="0056769E">
        <w:rPr>
          <w:bCs/>
          <w:iCs/>
        </w:rPr>
        <w:t>Program and Catch Estimation</w:t>
      </w:r>
    </w:p>
    <w:p w14:paraId="4A92B651" w14:textId="358C5A18" w:rsidR="001E68EC" w:rsidRDefault="0056769E" w:rsidP="0056769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 w:rsidR="008E79C9">
        <w:rPr>
          <w:bCs/>
          <w:iCs/>
        </w:rPr>
        <w:tab/>
      </w:r>
      <w:r>
        <w:rPr>
          <w:bCs/>
          <w:iCs/>
        </w:rPr>
        <w:t>M</w:t>
      </w:r>
      <w:r w:rsidRPr="0056769E">
        <w:rPr>
          <w:bCs/>
          <w:iCs/>
        </w:rPr>
        <w:t>ethodology</w:t>
      </w:r>
      <w:r w:rsidR="001E68EC">
        <w:rPr>
          <w:bCs/>
          <w:iCs/>
        </w:rPr>
        <w:t xml:space="preserve"> </w:t>
      </w:r>
      <w:r w:rsidR="001E68EC">
        <w:rPr>
          <w:bCs/>
          <w:iCs/>
        </w:rPr>
        <w:tab/>
      </w:r>
      <w:r>
        <w:rPr>
          <w:bCs/>
          <w:iCs/>
        </w:rPr>
        <w:t>Don Pearson</w:t>
      </w:r>
    </w:p>
    <w:p w14:paraId="48EE9E95" w14:textId="7E956A19" w:rsidR="00884BB2" w:rsidRDefault="001E68EC" w:rsidP="00833D46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 w:rsidR="008E79C9">
        <w:rPr>
          <w:bCs/>
          <w:iCs/>
        </w:rPr>
        <w:tab/>
      </w:r>
      <w:r>
        <w:rPr>
          <w:bCs/>
          <w:iCs/>
        </w:rPr>
        <w:t>(</w:t>
      </w:r>
      <w:r w:rsidR="0056769E">
        <w:rPr>
          <w:bCs/>
          <w:iCs/>
        </w:rPr>
        <w:t>9</w:t>
      </w:r>
      <w:r w:rsidR="007B7BD3">
        <w:rPr>
          <w:bCs/>
          <w:iCs/>
        </w:rPr>
        <w:t>:30</w:t>
      </w:r>
      <w:r>
        <w:rPr>
          <w:bCs/>
          <w:iCs/>
        </w:rPr>
        <w:t xml:space="preserve"> </w:t>
      </w:r>
      <w:r w:rsidR="0056769E">
        <w:rPr>
          <w:bCs/>
          <w:iCs/>
        </w:rPr>
        <w:t>a</w:t>
      </w:r>
      <w:r w:rsidRPr="00711FE0">
        <w:rPr>
          <w:bCs/>
          <w:iCs/>
        </w:rPr>
        <w:t xml:space="preserve">.m.; </w:t>
      </w:r>
      <w:r w:rsidR="00833D46">
        <w:rPr>
          <w:bCs/>
          <w:iCs/>
        </w:rPr>
        <w:t>0.5</w:t>
      </w:r>
      <w:r w:rsidRPr="00711FE0">
        <w:rPr>
          <w:bCs/>
          <w:iCs/>
        </w:rPr>
        <w:t xml:space="preserve"> hour</w:t>
      </w:r>
      <w:r w:rsidR="00833D46">
        <w:rPr>
          <w:bCs/>
          <w:iCs/>
        </w:rPr>
        <w:t>s</w:t>
      </w:r>
      <w:r w:rsidRPr="00711FE0">
        <w:rPr>
          <w:bCs/>
          <w:iCs/>
        </w:rPr>
        <w:t>)</w:t>
      </w:r>
    </w:p>
    <w:p w14:paraId="3E787EF7" w14:textId="1AE1A9FA" w:rsidR="0056769E" w:rsidRDefault="0056769E" w:rsidP="00833D46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ind w:left="360" w:hanging="360"/>
        <w:outlineLvl w:val="0"/>
      </w:pPr>
      <w:r>
        <w:t>BREAK (10-10:15 a.m.)</w:t>
      </w:r>
    </w:p>
    <w:p w14:paraId="16E903AB" w14:textId="7E5E3147" w:rsidR="0092646E" w:rsidRPr="0092646E" w:rsidRDefault="008E79C9" w:rsidP="00833D46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outlineLvl w:val="0"/>
      </w:pPr>
      <w:r>
        <w:rPr>
          <w:b/>
          <w:i/>
        </w:rPr>
        <w:tab/>
      </w:r>
      <w:r w:rsidR="0092646E">
        <w:rPr>
          <w:b/>
          <w:i/>
        </w:rPr>
        <w:t>C.</w:t>
      </w:r>
      <w:r w:rsidR="0092646E">
        <w:rPr>
          <w:b/>
          <w:i/>
        </w:rPr>
        <w:tab/>
        <w:t>Basis for the Proposed Model</w:t>
      </w:r>
      <w:r w:rsidR="0092646E">
        <w:rPr>
          <w:b/>
          <w:i/>
        </w:rPr>
        <w:tab/>
      </w:r>
      <w:r w:rsidR="0092646E">
        <w:t>E.J. Dick</w:t>
      </w:r>
    </w:p>
    <w:p w14:paraId="238C1A83" w14:textId="186F3C04" w:rsid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</w:pPr>
      <w:r>
        <w:rPr>
          <w:b/>
          <w:i/>
        </w:rPr>
        <w:tab/>
      </w:r>
      <w:r w:rsidR="008E79C9">
        <w:rPr>
          <w:b/>
          <w:i/>
        </w:rPr>
        <w:tab/>
      </w:r>
      <w:r w:rsidRPr="0092646E">
        <w:t>1.</w:t>
      </w:r>
      <w:r w:rsidRPr="0092646E">
        <w:tab/>
        <w:t xml:space="preserve">Assessment and </w:t>
      </w:r>
      <w:r>
        <w:t>M</w:t>
      </w:r>
      <w:r w:rsidRPr="0092646E">
        <w:t xml:space="preserve">anagement </w:t>
      </w:r>
      <w:r>
        <w:t>I</w:t>
      </w:r>
      <w:r w:rsidRPr="0092646E">
        <w:t>mplications</w:t>
      </w:r>
    </w:p>
    <w:p w14:paraId="738660B1" w14:textId="17AE6541" w:rsid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</w:pPr>
      <w:r>
        <w:tab/>
      </w:r>
      <w:r w:rsidR="008E79C9">
        <w:tab/>
      </w:r>
      <w:r>
        <w:t>2.</w:t>
      </w:r>
      <w:r>
        <w:tab/>
        <w:t>Review of T</w:t>
      </w:r>
      <w:r w:rsidRPr="0092646E">
        <w:t xml:space="preserve">heoretical </w:t>
      </w:r>
      <w:r>
        <w:t>Basis for Model-based A</w:t>
      </w:r>
      <w:r w:rsidRPr="0092646E">
        <w:t>pproach</w:t>
      </w:r>
    </w:p>
    <w:p w14:paraId="2F23CE65" w14:textId="4DC8493C" w:rsid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</w:pPr>
      <w:r>
        <w:tab/>
      </w:r>
      <w:r w:rsidR="008E79C9">
        <w:tab/>
      </w:r>
      <w:r>
        <w:t>3.</w:t>
      </w:r>
      <w:r>
        <w:tab/>
        <w:t>H</w:t>
      </w:r>
      <w:r w:rsidRPr="0092646E">
        <w:t xml:space="preserve">ierarchical </w:t>
      </w:r>
      <w:r>
        <w:t>M</w:t>
      </w:r>
      <w:r w:rsidRPr="0092646E">
        <w:t xml:space="preserve">odel </w:t>
      </w:r>
      <w:r>
        <w:t>S</w:t>
      </w:r>
      <w:r w:rsidRPr="0092646E">
        <w:t>tructure</w:t>
      </w:r>
    </w:p>
    <w:p w14:paraId="39CDDBE8" w14:textId="48039DC4" w:rsidR="0092646E" w:rsidRP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</w:pPr>
      <w:r>
        <w:tab/>
      </w:r>
      <w:r>
        <w:tab/>
      </w:r>
      <w:r w:rsidR="008E79C9">
        <w:tab/>
      </w:r>
      <w:r>
        <w:t>(10:15 a.m.; 0.75 hours)</w:t>
      </w:r>
    </w:p>
    <w:p w14:paraId="1D4AEC6B" w14:textId="5DCD4B6F" w:rsidR="00722CBB" w:rsidRDefault="008E79C9" w:rsidP="00833D46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outlineLvl w:val="0"/>
      </w:pPr>
      <w:r>
        <w:rPr>
          <w:b/>
          <w:i/>
        </w:rPr>
        <w:tab/>
      </w:r>
      <w:r w:rsidR="00722CBB" w:rsidRPr="00722CBB">
        <w:rPr>
          <w:b/>
          <w:i/>
        </w:rPr>
        <w:t>D.</w:t>
      </w:r>
      <w:r w:rsidR="00722CBB" w:rsidRPr="00722CBB">
        <w:rPr>
          <w:b/>
          <w:i/>
        </w:rPr>
        <w:tab/>
      </w:r>
      <w:r w:rsidR="0092646E">
        <w:rPr>
          <w:b/>
          <w:i/>
        </w:rPr>
        <w:t>Description of the Proposed Model</w:t>
      </w:r>
      <w:r w:rsidR="0092646E">
        <w:rPr>
          <w:b/>
          <w:i/>
        </w:rPr>
        <w:tab/>
      </w:r>
      <w:r w:rsidR="0092646E">
        <w:t xml:space="preserve">Nick </w:t>
      </w:r>
      <w:proofErr w:type="spellStart"/>
      <w:r w:rsidR="0092646E">
        <w:t>Grunloh</w:t>
      </w:r>
      <w:proofErr w:type="spellEnd"/>
    </w:p>
    <w:p w14:paraId="38950B9B" w14:textId="27D3D551" w:rsid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</w:pPr>
      <w:r>
        <w:tab/>
      </w:r>
      <w:r w:rsidR="008E79C9">
        <w:tab/>
      </w:r>
      <w:r>
        <w:t>1.</w:t>
      </w:r>
      <w:r>
        <w:tab/>
      </w:r>
      <w:proofErr w:type="spellStart"/>
      <w:r w:rsidRPr="0092646E">
        <w:t>ComX</w:t>
      </w:r>
      <w:proofErr w:type="spellEnd"/>
      <w:r w:rsidRPr="0092646E">
        <w:t xml:space="preserve"> Model </w:t>
      </w:r>
      <w:r>
        <w:t>D</w:t>
      </w:r>
      <w:r w:rsidRPr="0092646E">
        <w:t>evelopment</w:t>
      </w:r>
    </w:p>
    <w:p w14:paraId="4AE6ABAB" w14:textId="04AB3ECD" w:rsid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</w:pPr>
      <w:r>
        <w:tab/>
      </w:r>
      <w:r w:rsidR="008E79C9">
        <w:tab/>
      </w:r>
      <w:r>
        <w:t>2.</w:t>
      </w:r>
      <w:r>
        <w:tab/>
        <w:t>Model D</w:t>
      </w:r>
      <w:r w:rsidRPr="0092646E">
        <w:t>escription</w:t>
      </w:r>
    </w:p>
    <w:p w14:paraId="733E6ED3" w14:textId="3894DEB1" w:rsid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</w:pPr>
      <w:r>
        <w:tab/>
      </w:r>
      <w:r w:rsidR="008E79C9">
        <w:tab/>
      </w:r>
      <w:r>
        <w:t>3.</w:t>
      </w:r>
      <w:r>
        <w:tab/>
        <w:t>Model V</w:t>
      </w:r>
      <w:r w:rsidRPr="0092646E">
        <w:t>alidation</w:t>
      </w:r>
    </w:p>
    <w:p w14:paraId="30D65325" w14:textId="42300A30" w:rsid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outlineLvl w:val="0"/>
      </w:pPr>
      <w:r>
        <w:tab/>
      </w:r>
      <w:r>
        <w:tab/>
      </w:r>
      <w:r w:rsidR="008E79C9">
        <w:tab/>
      </w:r>
      <w:r>
        <w:t>(11 a.m.; 1 hour)</w:t>
      </w:r>
    </w:p>
    <w:p w14:paraId="7A6E951D" w14:textId="07C06113" w:rsidR="0092646E" w:rsidRDefault="0092646E" w:rsidP="0092646E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ind w:left="360" w:hanging="360"/>
        <w:outlineLvl w:val="0"/>
      </w:pPr>
      <w:r>
        <w:t>LUNCH (12-1:</w:t>
      </w:r>
      <w:r w:rsidR="008E79C9">
        <w:t>30</w:t>
      </w:r>
      <w:r>
        <w:t xml:space="preserve"> p.m.)</w:t>
      </w:r>
    </w:p>
    <w:p w14:paraId="4B44553E" w14:textId="1BC2665F" w:rsidR="00A3088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/>
        <w:outlineLvl w:val="0"/>
      </w:pPr>
      <w:r>
        <w:rPr>
          <w:b/>
          <w:i/>
        </w:rPr>
        <w:tab/>
      </w:r>
      <w:r w:rsidR="0092646E">
        <w:rPr>
          <w:b/>
          <w:i/>
        </w:rPr>
        <w:t>E.</w:t>
      </w:r>
      <w:r w:rsidR="0092646E">
        <w:rPr>
          <w:b/>
          <w:i/>
        </w:rPr>
        <w:tab/>
      </w:r>
      <w:r w:rsidR="00A30889">
        <w:rPr>
          <w:b/>
          <w:i/>
        </w:rPr>
        <w:t>Model Performance and Model Averaging Approach</w:t>
      </w:r>
      <w:r w:rsidR="00A30889">
        <w:rPr>
          <w:b/>
          <w:i/>
        </w:rPr>
        <w:tab/>
      </w:r>
      <w:r w:rsidR="00A30889">
        <w:t xml:space="preserve">Nick </w:t>
      </w:r>
      <w:proofErr w:type="spellStart"/>
      <w:r w:rsidR="00A30889">
        <w:t>Grunloh</w:t>
      </w:r>
      <w:proofErr w:type="spellEnd"/>
    </w:p>
    <w:p w14:paraId="391C6893" w14:textId="0BDDFA05" w:rsidR="00A30889" w:rsidRDefault="00A3088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spacing w:after="240"/>
        <w:outlineLvl w:val="0"/>
      </w:pPr>
      <w:r>
        <w:tab/>
      </w:r>
      <w:r>
        <w:tab/>
      </w:r>
      <w:r w:rsidR="008E79C9">
        <w:tab/>
      </w:r>
      <w:r>
        <w:t>(1:30 p.m.; 1.5 hours)</w:t>
      </w:r>
    </w:p>
    <w:p w14:paraId="67A63D36" w14:textId="472B851B" w:rsidR="00A30889" w:rsidRDefault="00A30889" w:rsidP="00A30889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ind w:left="360" w:hanging="360"/>
        <w:outlineLvl w:val="0"/>
      </w:pPr>
      <w:r>
        <w:t>BREAK (3-3:15 p.m.)</w:t>
      </w:r>
    </w:p>
    <w:p w14:paraId="6A1A594E" w14:textId="4D37180B" w:rsidR="00A30889" w:rsidRDefault="008E79C9" w:rsidP="00424912">
      <w:pPr>
        <w:keepNext/>
        <w:keepLines/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outlineLvl w:val="0"/>
        <w:rPr>
          <w:b/>
          <w:i/>
        </w:rPr>
      </w:pPr>
      <w:r>
        <w:rPr>
          <w:b/>
          <w:i/>
        </w:rPr>
        <w:lastRenderedPageBreak/>
        <w:tab/>
      </w:r>
      <w:r w:rsidR="00A30889">
        <w:rPr>
          <w:b/>
          <w:i/>
        </w:rPr>
        <w:t>F.</w:t>
      </w:r>
      <w:r w:rsidR="00A30889">
        <w:rPr>
          <w:b/>
          <w:i/>
        </w:rPr>
        <w:tab/>
        <w:t>Discussion by Reviewers</w:t>
      </w:r>
    </w:p>
    <w:p w14:paraId="3F5C91A2" w14:textId="55A23450" w:rsidR="00A30889" w:rsidRDefault="00A30889" w:rsidP="008E79C9">
      <w:pPr>
        <w:keepNext/>
        <w:keepLines/>
        <w:widowControl/>
        <w:tabs>
          <w:tab w:val="left" w:pos="360"/>
          <w:tab w:val="left" w:pos="720"/>
          <w:tab w:val="left" w:pos="1080"/>
          <w:tab w:val="left" w:pos="1440"/>
          <w:tab w:val="right" w:pos="9360"/>
        </w:tabs>
        <w:outlineLvl w:val="0"/>
      </w:pPr>
      <w:r>
        <w:rPr>
          <w:b/>
          <w:i/>
        </w:rPr>
        <w:tab/>
      </w:r>
      <w:r w:rsidR="008E79C9">
        <w:rPr>
          <w:b/>
          <w:i/>
        </w:rPr>
        <w:tab/>
      </w:r>
      <w:r>
        <w:t>1.</w:t>
      </w:r>
      <w:r>
        <w:tab/>
        <w:t>Q&amp;A with Model Proponents</w:t>
      </w:r>
    </w:p>
    <w:p w14:paraId="2225527A" w14:textId="4ABDC47E" w:rsidR="00A30889" w:rsidRDefault="00A30889" w:rsidP="008E79C9">
      <w:pPr>
        <w:keepNext/>
        <w:keepLines/>
        <w:widowControl/>
        <w:tabs>
          <w:tab w:val="left" w:pos="360"/>
          <w:tab w:val="left" w:pos="720"/>
          <w:tab w:val="left" w:pos="1080"/>
          <w:tab w:val="left" w:pos="1440"/>
          <w:tab w:val="right" w:pos="9360"/>
        </w:tabs>
        <w:outlineLvl w:val="0"/>
      </w:pPr>
      <w:r>
        <w:tab/>
      </w:r>
      <w:r w:rsidR="008E79C9">
        <w:tab/>
      </w:r>
      <w:r>
        <w:t>2.</w:t>
      </w:r>
      <w:r>
        <w:tab/>
        <w:t>Methodology Discussion</w:t>
      </w:r>
    </w:p>
    <w:p w14:paraId="6A460E26" w14:textId="6D27F109" w:rsidR="00A30889" w:rsidRDefault="00A30889" w:rsidP="008E79C9">
      <w:pPr>
        <w:keepNext/>
        <w:keepLines/>
        <w:widowControl/>
        <w:tabs>
          <w:tab w:val="left" w:pos="360"/>
          <w:tab w:val="left" w:pos="720"/>
          <w:tab w:val="left" w:pos="1080"/>
          <w:tab w:val="left" w:pos="1440"/>
          <w:tab w:val="right" w:pos="9360"/>
        </w:tabs>
        <w:outlineLvl w:val="0"/>
      </w:pPr>
      <w:r>
        <w:tab/>
      </w:r>
      <w:r>
        <w:tab/>
      </w:r>
      <w:r w:rsidR="008E79C9">
        <w:tab/>
      </w:r>
      <w:r>
        <w:t>a.</w:t>
      </w:r>
      <w:r>
        <w:tab/>
        <w:t>Historical Catch Reconstruction Issues</w:t>
      </w:r>
    </w:p>
    <w:p w14:paraId="1C6BE873" w14:textId="5BE55CC7" w:rsidR="00A30889" w:rsidRDefault="00A30889" w:rsidP="008E79C9">
      <w:pPr>
        <w:keepNext/>
        <w:keepLines/>
        <w:widowControl/>
        <w:tabs>
          <w:tab w:val="left" w:pos="360"/>
          <w:tab w:val="left" w:pos="720"/>
          <w:tab w:val="left" w:pos="1080"/>
          <w:tab w:val="left" w:pos="1440"/>
          <w:tab w:val="right" w:pos="9360"/>
        </w:tabs>
        <w:outlineLvl w:val="0"/>
      </w:pPr>
      <w:r>
        <w:tab/>
      </w:r>
      <w:r>
        <w:tab/>
      </w:r>
      <w:r w:rsidR="008E79C9">
        <w:tab/>
      </w:r>
      <w:r>
        <w:t>b.</w:t>
      </w:r>
      <w:r>
        <w:tab/>
        <w:t>Impediments to More Recent Periods</w:t>
      </w:r>
    </w:p>
    <w:p w14:paraId="02B909F4" w14:textId="092518E3" w:rsidR="00A30889" w:rsidRDefault="00A30889" w:rsidP="008E79C9">
      <w:pPr>
        <w:keepNext/>
        <w:keepLines/>
        <w:widowControl/>
        <w:tabs>
          <w:tab w:val="left" w:pos="360"/>
          <w:tab w:val="left" w:pos="720"/>
          <w:tab w:val="left" w:pos="1080"/>
          <w:tab w:val="left" w:pos="1440"/>
          <w:tab w:val="right" w:pos="9360"/>
        </w:tabs>
        <w:outlineLvl w:val="0"/>
      </w:pPr>
      <w:r>
        <w:tab/>
      </w:r>
      <w:r>
        <w:tab/>
      </w:r>
      <w:r w:rsidR="008E79C9">
        <w:tab/>
      </w:r>
      <w:r>
        <w:t>c.</w:t>
      </w:r>
      <w:r>
        <w:tab/>
        <w:t>Sample Weighting Issues</w:t>
      </w:r>
    </w:p>
    <w:p w14:paraId="131A97EB" w14:textId="6D4E2A89" w:rsidR="00A30889" w:rsidRDefault="00A30889" w:rsidP="008E79C9">
      <w:pPr>
        <w:keepNext/>
        <w:keepLines/>
        <w:widowControl/>
        <w:tabs>
          <w:tab w:val="left" w:pos="360"/>
          <w:tab w:val="left" w:pos="720"/>
          <w:tab w:val="left" w:pos="1080"/>
          <w:tab w:val="left" w:pos="1440"/>
          <w:tab w:val="right" w:pos="9360"/>
        </w:tabs>
        <w:outlineLvl w:val="0"/>
      </w:pPr>
      <w:r>
        <w:tab/>
      </w:r>
      <w:r w:rsidR="008E79C9">
        <w:tab/>
      </w:r>
      <w:r>
        <w:t xml:space="preserve">3. </w:t>
      </w:r>
      <w:r w:rsidR="008E79C9">
        <w:tab/>
      </w:r>
      <w:r>
        <w:t>Consider Potential Model Explorations</w:t>
      </w:r>
    </w:p>
    <w:p w14:paraId="77B829F4" w14:textId="5A0E0FA9" w:rsidR="00424912" w:rsidRDefault="00424912" w:rsidP="008E79C9">
      <w:pPr>
        <w:keepNext/>
        <w:keepLines/>
        <w:widowControl/>
        <w:tabs>
          <w:tab w:val="left" w:pos="360"/>
          <w:tab w:val="left" w:pos="720"/>
          <w:tab w:val="left" w:pos="1080"/>
          <w:tab w:val="left" w:pos="1440"/>
          <w:tab w:val="right" w:pos="9360"/>
        </w:tabs>
        <w:outlineLvl w:val="0"/>
      </w:pPr>
      <w:r>
        <w:tab/>
      </w:r>
      <w:r w:rsidR="008E79C9">
        <w:tab/>
      </w:r>
      <w:r>
        <w:t>(4 p.m.; 1 hour)</w:t>
      </w:r>
    </w:p>
    <w:p w14:paraId="72C9D698" w14:textId="77777777" w:rsidR="00A30889" w:rsidRDefault="00A30889" w:rsidP="00A30889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outlineLvl w:val="0"/>
        <w:rPr>
          <w:u w:val="single"/>
        </w:rPr>
      </w:pPr>
    </w:p>
    <w:p w14:paraId="4DA1BA42" w14:textId="66DA177B" w:rsidR="00A30889" w:rsidRDefault="00A30889" w:rsidP="00424912">
      <w:pPr>
        <w:widowControl/>
        <w:autoSpaceDE/>
        <w:autoSpaceDN/>
        <w:adjustRightInd/>
        <w:spacing w:before="240" w:after="240"/>
        <w:rPr>
          <w:u w:val="single"/>
        </w:rPr>
      </w:pPr>
      <w:r>
        <w:rPr>
          <w:u w:val="single"/>
        </w:rPr>
        <w:t>THURSDAY, MARCH 29, 2018 – 8:30 AM</w:t>
      </w:r>
    </w:p>
    <w:p w14:paraId="28F64E75" w14:textId="08BE6D8B" w:rsidR="00424912" w:rsidRDefault="008E79C9" w:rsidP="00424912">
      <w:pPr>
        <w:widowControl/>
        <w:tabs>
          <w:tab w:val="left" w:pos="360"/>
          <w:tab w:val="left" w:pos="720"/>
          <w:tab w:val="right" w:pos="9360"/>
        </w:tabs>
        <w:spacing w:before="240"/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D90E77">
        <w:rPr>
          <w:b/>
          <w:bCs/>
          <w:i/>
          <w:iCs/>
        </w:rPr>
        <w:t>G</w:t>
      </w:r>
      <w:r w:rsidR="00A30889">
        <w:rPr>
          <w:b/>
          <w:bCs/>
          <w:i/>
          <w:iCs/>
        </w:rPr>
        <w:t>.</w:t>
      </w:r>
      <w:r w:rsidR="00A30889">
        <w:rPr>
          <w:b/>
          <w:bCs/>
          <w:i/>
          <w:iCs/>
        </w:rPr>
        <w:tab/>
        <w:t>C</w:t>
      </w:r>
      <w:r w:rsidR="00D90E77">
        <w:rPr>
          <w:b/>
          <w:bCs/>
          <w:i/>
          <w:iCs/>
        </w:rPr>
        <w:t xml:space="preserve">omparison of Model Results to Current Catch Estimates </w:t>
      </w:r>
    </w:p>
    <w:p w14:paraId="355CF63B" w14:textId="0C7D25D8" w:rsidR="0092646E" w:rsidRDefault="00424912" w:rsidP="00424912">
      <w:pPr>
        <w:widowControl/>
        <w:tabs>
          <w:tab w:val="left" w:pos="360"/>
          <w:tab w:val="left" w:pos="720"/>
          <w:tab w:val="right" w:pos="9360"/>
        </w:tabs>
        <w:outlineLvl w:val="0"/>
      </w:pPr>
      <w:r>
        <w:rPr>
          <w:b/>
          <w:bCs/>
          <w:i/>
          <w:iCs/>
        </w:rPr>
        <w:tab/>
      </w:r>
      <w:r w:rsidR="008E79C9">
        <w:rPr>
          <w:b/>
          <w:bCs/>
          <w:i/>
          <w:iCs/>
        </w:rPr>
        <w:tab/>
      </w:r>
      <w:proofErr w:type="gramStart"/>
      <w:r w:rsidR="00D90E77">
        <w:rPr>
          <w:b/>
          <w:bCs/>
          <w:i/>
          <w:iCs/>
        </w:rPr>
        <w:t>for</w:t>
      </w:r>
      <w:proofErr w:type="gramEnd"/>
      <w:r w:rsidR="00D90E77">
        <w:rPr>
          <w:b/>
          <w:bCs/>
          <w:i/>
          <w:iCs/>
        </w:rPr>
        <w:t xml:space="preserve"> Select Species</w:t>
      </w:r>
      <w:r>
        <w:rPr>
          <w:b/>
          <w:bCs/>
          <w:i/>
          <w:iCs/>
        </w:rPr>
        <w:tab/>
      </w:r>
      <w:r w:rsidR="00D90E77" w:rsidRPr="00D90E77">
        <w:rPr>
          <w:bCs/>
          <w:iCs/>
        </w:rPr>
        <w:t>E.J. Dick</w:t>
      </w:r>
    </w:p>
    <w:p w14:paraId="26150785" w14:textId="4DD6A6B0" w:rsidR="00424912" w:rsidRDefault="00424912" w:rsidP="00424912">
      <w:pPr>
        <w:widowControl/>
        <w:tabs>
          <w:tab w:val="left" w:pos="360"/>
          <w:tab w:val="left" w:pos="720"/>
          <w:tab w:val="right" w:pos="9360"/>
        </w:tabs>
        <w:spacing w:after="240"/>
        <w:outlineLvl w:val="0"/>
      </w:pPr>
      <w:r>
        <w:tab/>
      </w:r>
      <w:r>
        <w:tab/>
        <w:t>(8:30 a.m.; 1.5 hours)</w:t>
      </w:r>
    </w:p>
    <w:p w14:paraId="6712C3CE" w14:textId="3A00F59C" w:rsidR="00424912" w:rsidRDefault="00424912" w:rsidP="00424912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ind w:left="360" w:hanging="360"/>
        <w:outlineLvl w:val="0"/>
      </w:pPr>
      <w:r>
        <w:t>BREAK (10-10:15 a.m.)</w:t>
      </w:r>
    </w:p>
    <w:p w14:paraId="7353F78F" w14:textId="382199B9" w:rsidR="00424912" w:rsidRDefault="008E79C9" w:rsidP="00424912">
      <w:pPr>
        <w:widowControl/>
        <w:tabs>
          <w:tab w:val="left" w:pos="360"/>
          <w:tab w:val="left" w:pos="720"/>
          <w:tab w:val="right" w:pos="9360"/>
        </w:tabs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424912">
        <w:rPr>
          <w:b/>
          <w:bCs/>
          <w:i/>
          <w:iCs/>
        </w:rPr>
        <w:t>H.</w:t>
      </w:r>
      <w:r w:rsidR="00424912">
        <w:rPr>
          <w:b/>
          <w:bCs/>
          <w:i/>
          <w:iCs/>
        </w:rPr>
        <w:tab/>
      </w:r>
      <w:r>
        <w:rPr>
          <w:b/>
          <w:bCs/>
          <w:i/>
          <w:iCs/>
        </w:rPr>
        <w:t>Response to Reviewers’ Questions and Comments from Day 1 and</w:t>
      </w:r>
    </w:p>
    <w:p w14:paraId="207226D9" w14:textId="7C132844" w:rsidR="008E79C9" w:rsidRDefault="008E79C9" w:rsidP="00424912">
      <w:pPr>
        <w:widowControl/>
        <w:tabs>
          <w:tab w:val="left" w:pos="360"/>
          <w:tab w:val="left" w:pos="720"/>
          <w:tab w:val="right" w:pos="9360"/>
        </w:tabs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Discussion of Potential Next Steps</w:t>
      </w:r>
    </w:p>
    <w:p w14:paraId="32BEE9FC" w14:textId="10F5A6CD" w:rsidR="008E79C9" w:rsidRPr="008E79C9" w:rsidRDefault="008E79C9" w:rsidP="00424912">
      <w:pPr>
        <w:widowControl/>
        <w:tabs>
          <w:tab w:val="left" w:pos="360"/>
          <w:tab w:val="left" w:pos="720"/>
          <w:tab w:val="right" w:pos="9360"/>
        </w:tabs>
        <w:outlineLvl w:val="0"/>
        <w:rPr>
          <w:bCs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Cs/>
          <w:iCs/>
        </w:rPr>
        <w:t>(10:15 a.m.; 1.75 hours)</w:t>
      </w:r>
    </w:p>
    <w:p w14:paraId="30BF23A3" w14:textId="77777777" w:rsid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ind w:left="360" w:hanging="360"/>
        <w:outlineLvl w:val="0"/>
      </w:pPr>
      <w:r>
        <w:t>LUNCH (12-1:30 p.m.)</w:t>
      </w:r>
    </w:p>
    <w:p w14:paraId="2FC6FF1B" w14:textId="780A2635" w:rsid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/>
        <w:ind w:left="360" w:hanging="360"/>
        <w:outlineLvl w:val="0"/>
      </w:pPr>
      <w:r>
        <w:rPr>
          <w:b/>
          <w:i/>
        </w:rPr>
        <w:tab/>
        <w:t>I.</w:t>
      </w:r>
      <w:r>
        <w:rPr>
          <w:b/>
          <w:i/>
        </w:rPr>
        <w:tab/>
        <w:t>Potential Means of Serving Data and Variance Estimates</w:t>
      </w:r>
      <w:r>
        <w:tab/>
        <w:t>Don Pearson</w:t>
      </w:r>
    </w:p>
    <w:p w14:paraId="3D1209AE" w14:textId="7917DDD0" w:rsid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spacing w:after="240"/>
        <w:ind w:left="360" w:hanging="360"/>
        <w:outlineLvl w:val="0"/>
      </w:pPr>
      <w:r>
        <w:rPr>
          <w:b/>
          <w:i/>
        </w:rPr>
        <w:tab/>
      </w:r>
      <w:r>
        <w:rPr>
          <w:b/>
          <w:i/>
        </w:rPr>
        <w:tab/>
      </w:r>
      <w:r>
        <w:t>(1:30 p.m.; 1 hour)</w:t>
      </w:r>
    </w:p>
    <w:p w14:paraId="23A57A03" w14:textId="0E51FB84" w:rsid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spacing w:after="240"/>
        <w:ind w:left="360" w:hanging="360"/>
        <w:outlineLvl w:val="0"/>
        <w:rPr>
          <w:b/>
          <w:i/>
        </w:rPr>
      </w:pPr>
      <w:r>
        <w:tab/>
      </w:r>
      <w:r>
        <w:rPr>
          <w:b/>
          <w:i/>
        </w:rPr>
        <w:t>J.</w:t>
      </w:r>
      <w:r>
        <w:rPr>
          <w:b/>
          <w:i/>
        </w:rPr>
        <w:tab/>
        <w:t>Future Efforts</w:t>
      </w:r>
    </w:p>
    <w:p w14:paraId="1371C2FC" w14:textId="662669A2" w:rsid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ind w:left="360" w:hanging="360"/>
        <w:outlineLvl w:val="0"/>
      </w:pPr>
      <w:r>
        <w:tab/>
      </w:r>
      <w:r>
        <w:tab/>
        <w:t>1.</w:t>
      </w:r>
      <w:r>
        <w:tab/>
        <w:t xml:space="preserve">Efforts for Reconstructing Catches </w:t>
      </w:r>
      <w:proofErr w:type="gramStart"/>
      <w:r>
        <w:t>During</w:t>
      </w:r>
      <w:proofErr w:type="gramEnd"/>
      <w:r>
        <w:t xml:space="preserve"> the “Pre-Data” Period</w:t>
      </w:r>
    </w:p>
    <w:p w14:paraId="6AAF654F" w14:textId="24BA67B7" w:rsid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ind w:left="360" w:hanging="360"/>
        <w:outlineLvl w:val="0"/>
      </w:pPr>
      <w:r>
        <w:tab/>
      </w:r>
      <w:r>
        <w:tab/>
        <w:t>2.</w:t>
      </w:r>
      <w:r>
        <w:tab/>
        <w:t>Reconstructing Historical WA and OR Catches</w:t>
      </w:r>
    </w:p>
    <w:p w14:paraId="00ADC064" w14:textId="23A31A35" w:rsid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ind w:left="360" w:hanging="360"/>
        <w:outlineLvl w:val="0"/>
      </w:pPr>
      <w:r>
        <w:tab/>
      </w:r>
      <w:r>
        <w:tab/>
        <w:t>3.</w:t>
      </w:r>
      <w:r>
        <w:tab/>
        <w:t>Reconstructing Catches for Other Species Groups</w:t>
      </w:r>
    </w:p>
    <w:p w14:paraId="217BC0E0" w14:textId="28AEBED7" w:rsid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ind w:left="360" w:hanging="360"/>
        <w:outlineLvl w:val="0"/>
      </w:pPr>
      <w:r>
        <w:tab/>
      </w:r>
      <w:r>
        <w:tab/>
        <w:t>4.</w:t>
      </w:r>
      <w:r>
        <w:tab/>
        <w:t>Reconstructing Recreational Catches</w:t>
      </w:r>
    </w:p>
    <w:p w14:paraId="47C9EDA5" w14:textId="7A1EE86F" w:rsidR="008E79C9" w:rsidRPr="008E79C9" w:rsidRDefault="008E79C9" w:rsidP="008E79C9">
      <w:pPr>
        <w:widowControl/>
        <w:tabs>
          <w:tab w:val="left" w:pos="360"/>
          <w:tab w:val="left" w:pos="720"/>
          <w:tab w:val="left" w:pos="1080"/>
          <w:tab w:val="right" w:pos="9360"/>
        </w:tabs>
        <w:ind w:left="360" w:hanging="360"/>
        <w:outlineLvl w:val="0"/>
      </w:pPr>
      <w:r>
        <w:tab/>
      </w:r>
      <w:r>
        <w:tab/>
        <w:t>(2:30 p.m.</w:t>
      </w:r>
      <w:r w:rsidR="00BA7B75">
        <w:t xml:space="preserve">; </w:t>
      </w:r>
      <w:r w:rsidR="00DD308B">
        <w:t>1</w:t>
      </w:r>
      <w:r w:rsidR="00BA7B75">
        <w:t xml:space="preserve"> hour)</w:t>
      </w:r>
    </w:p>
    <w:p w14:paraId="388C0CEB" w14:textId="721C0AF2" w:rsidR="00424912" w:rsidRDefault="00424912" w:rsidP="00424912">
      <w:pPr>
        <w:widowControl/>
        <w:tabs>
          <w:tab w:val="left" w:pos="360"/>
          <w:tab w:val="left" w:pos="720"/>
          <w:tab w:val="left" w:pos="1080"/>
          <w:tab w:val="right" w:pos="9360"/>
        </w:tabs>
        <w:spacing w:before="240" w:after="240"/>
        <w:ind w:left="360" w:hanging="360"/>
        <w:outlineLvl w:val="0"/>
      </w:pPr>
      <w:r>
        <w:t>BREAK (3</w:t>
      </w:r>
      <w:r w:rsidR="00DD308B">
        <w:t>:30</w:t>
      </w:r>
      <w:r>
        <w:t>-3:</w:t>
      </w:r>
      <w:r w:rsidR="00DD308B">
        <w:t>4</w:t>
      </w:r>
      <w:r>
        <w:t>5 p.m.)</w:t>
      </w:r>
    </w:p>
    <w:p w14:paraId="51DB3DE9" w14:textId="361A86C3" w:rsidR="00424912" w:rsidRDefault="00BA7B75" w:rsidP="00424912">
      <w:pPr>
        <w:widowControl/>
        <w:tabs>
          <w:tab w:val="left" w:pos="360"/>
          <w:tab w:val="left" w:pos="720"/>
          <w:tab w:val="right" w:pos="9360"/>
        </w:tabs>
        <w:outlineLvl w:val="0"/>
        <w:rPr>
          <w:bCs/>
          <w:iCs/>
        </w:rPr>
      </w:pPr>
      <w:r>
        <w:rPr>
          <w:b/>
          <w:bCs/>
          <w:i/>
          <w:iCs/>
        </w:rPr>
        <w:tab/>
        <w:t>K.</w:t>
      </w:r>
      <w:r>
        <w:rPr>
          <w:b/>
          <w:bCs/>
          <w:i/>
          <w:iCs/>
        </w:rPr>
        <w:tab/>
        <w:t>Reviewer Panel Recommendations</w:t>
      </w:r>
    </w:p>
    <w:p w14:paraId="38DCD0D6" w14:textId="5E9C9A7D" w:rsidR="00DD308B" w:rsidRPr="00DD308B" w:rsidRDefault="00DD308B" w:rsidP="00424912">
      <w:pPr>
        <w:widowControl/>
        <w:tabs>
          <w:tab w:val="left" w:pos="360"/>
          <w:tab w:val="left" w:pos="720"/>
          <w:tab w:val="right" w:pos="9360"/>
        </w:tabs>
        <w:outlineLvl w:val="0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>(3:45 p.m.; 1.25 hours)</w:t>
      </w:r>
    </w:p>
    <w:p w14:paraId="32B0AFBF" w14:textId="77777777" w:rsidR="00BA7B75" w:rsidRDefault="00BA7B75" w:rsidP="00424912">
      <w:pPr>
        <w:widowControl/>
        <w:tabs>
          <w:tab w:val="left" w:pos="360"/>
          <w:tab w:val="left" w:pos="720"/>
          <w:tab w:val="right" w:pos="9360"/>
        </w:tabs>
        <w:outlineLvl w:val="0"/>
        <w:rPr>
          <w:bCs/>
          <w:iCs/>
        </w:rPr>
      </w:pPr>
    </w:p>
    <w:p w14:paraId="1C993691" w14:textId="436BF1FF" w:rsidR="009C310B" w:rsidRDefault="00623B3E" w:rsidP="004D4623">
      <w:pPr>
        <w:keepNext/>
        <w:keepLines/>
        <w:widowControl/>
        <w:tabs>
          <w:tab w:val="left" w:pos="360"/>
          <w:tab w:val="left" w:pos="720"/>
          <w:tab w:val="left" w:pos="1080"/>
          <w:tab w:val="right" w:pos="9360"/>
        </w:tabs>
        <w:spacing w:after="240"/>
      </w:pPr>
      <w:r>
        <w:t>ADJOURN</w:t>
      </w:r>
    </w:p>
    <w:p w14:paraId="765D72F6" w14:textId="77777777" w:rsidR="00A42986" w:rsidRDefault="00A42986" w:rsidP="006F1062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outlineLvl w:val="0"/>
      </w:pPr>
    </w:p>
    <w:p w14:paraId="430F05ED" w14:textId="77777777" w:rsidR="000B153D" w:rsidRDefault="000B153D" w:rsidP="006F1062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outlineLvl w:val="0"/>
      </w:pPr>
      <w:r>
        <w:t>PFMC</w:t>
      </w:r>
    </w:p>
    <w:p w14:paraId="22263F5B" w14:textId="02E97D83" w:rsidR="00F90766" w:rsidRDefault="00711FE0" w:rsidP="006F1062">
      <w:pPr>
        <w:tabs>
          <w:tab w:val="left" w:pos="360"/>
          <w:tab w:val="left" w:pos="720"/>
          <w:tab w:val="left" w:pos="1080"/>
          <w:tab w:val="right" w:pos="7380"/>
          <w:tab w:val="right" w:pos="7740"/>
          <w:tab w:val="right" w:pos="9360"/>
        </w:tabs>
        <w:outlineLvl w:val="0"/>
      </w:pPr>
      <w:r>
        <w:t>0</w:t>
      </w:r>
      <w:r w:rsidR="0056769E">
        <w:t>3</w:t>
      </w:r>
      <w:r w:rsidR="00F90766">
        <w:t>/</w:t>
      </w:r>
      <w:r w:rsidR="00833D46">
        <w:t>0</w:t>
      </w:r>
      <w:r w:rsidR="00BA7B75">
        <w:t>5</w:t>
      </w:r>
      <w:r w:rsidR="00F90766">
        <w:t>/1</w:t>
      </w:r>
      <w:r w:rsidR="00833D46">
        <w:t>8</w:t>
      </w:r>
    </w:p>
    <w:sectPr w:rsidR="00F90766" w:rsidSect="00424912">
      <w:endnotePr>
        <w:numFmt w:val="lowerLetter"/>
        <w:numRestart w:val="eachSect"/>
      </w:endnotePr>
      <w:type w:val="continuous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67AF4" w14:textId="77777777" w:rsidR="00170EF4" w:rsidRDefault="00170EF4">
      <w:r>
        <w:separator/>
      </w:r>
    </w:p>
  </w:endnote>
  <w:endnote w:type="continuationSeparator" w:id="0">
    <w:p w14:paraId="4C977AB6" w14:textId="77777777" w:rsidR="00170EF4" w:rsidRDefault="0017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9301181"/>
      <w:docPartObj>
        <w:docPartGallery w:val="Page Numbers (Bottom of Page)"/>
        <w:docPartUnique/>
      </w:docPartObj>
    </w:sdtPr>
    <w:sdtEndPr/>
    <w:sdtContent>
      <w:p w14:paraId="7902C981" w14:textId="77777777" w:rsidR="00706977" w:rsidRDefault="007069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3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25838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4BCA46DF" w14:textId="77777777" w:rsidR="00706977" w:rsidRPr="00F90766" w:rsidRDefault="00706977" w:rsidP="00AB3028">
        <w:pPr>
          <w:pStyle w:val="Footer"/>
          <w:jc w:val="center"/>
          <w:rPr>
            <w:rFonts w:ascii="Times New Roman" w:hAnsi="Times New Roman"/>
            <w:sz w:val="24"/>
          </w:rPr>
        </w:pPr>
        <w:r w:rsidRPr="00F90766">
          <w:rPr>
            <w:rFonts w:ascii="Times New Roman" w:hAnsi="Times New Roman"/>
            <w:sz w:val="24"/>
          </w:rPr>
          <w:fldChar w:fldCharType="begin"/>
        </w:r>
        <w:r w:rsidRPr="00F90766">
          <w:rPr>
            <w:rFonts w:ascii="Times New Roman" w:hAnsi="Times New Roman"/>
            <w:sz w:val="24"/>
          </w:rPr>
          <w:instrText xml:space="preserve"> PAGE   \* MERGEFORMAT </w:instrText>
        </w:r>
        <w:r w:rsidRPr="00F90766">
          <w:rPr>
            <w:rFonts w:ascii="Times New Roman" w:hAnsi="Times New Roman"/>
            <w:sz w:val="24"/>
          </w:rPr>
          <w:fldChar w:fldCharType="separate"/>
        </w:r>
        <w:r w:rsidR="00EB13DC">
          <w:rPr>
            <w:rFonts w:ascii="Times New Roman" w:hAnsi="Times New Roman"/>
            <w:noProof/>
            <w:sz w:val="24"/>
          </w:rPr>
          <w:t>1</w:t>
        </w:r>
        <w:r w:rsidRPr="00F90766">
          <w:rPr>
            <w:rFonts w:ascii="Times New Roman" w:hAnsi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3842C" w14:textId="77777777" w:rsidR="00170EF4" w:rsidRDefault="00170EF4">
      <w:r>
        <w:separator/>
      </w:r>
    </w:p>
  </w:footnote>
  <w:footnote w:type="continuationSeparator" w:id="0">
    <w:p w14:paraId="171847C7" w14:textId="77777777" w:rsidR="00170EF4" w:rsidRDefault="0017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3C91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B788E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752CE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4F0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99C77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604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0A7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5A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D45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1641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C2B7C"/>
    <w:multiLevelType w:val="hybridMultilevel"/>
    <w:tmpl w:val="8F4244EC"/>
    <w:lvl w:ilvl="0" w:tplc="FD9C17F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4270305"/>
    <w:multiLevelType w:val="hybridMultilevel"/>
    <w:tmpl w:val="2A78A2B6"/>
    <w:lvl w:ilvl="0" w:tplc="B47A55CC">
      <w:start w:val="1"/>
      <w:numFmt w:val="decimal"/>
      <w:lvlText w:val="%1/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5941E96"/>
    <w:multiLevelType w:val="hybridMultilevel"/>
    <w:tmpl w:val="4D204672"/>
    <w:lvl w:ilvl="0" w:tplc="D128A388">
      <w:start w:val="1"/>
      <w:numFmt w:val="decimal"/>
      <w:lvlText w:val="%1/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06F10958"/>
    <w:multiLevelType w:val="hybridMultilevel"/>
    <w:tmpl w:val="41F261A2"/>
    <w:lvl w:ilvl="0" w:tplc="187CA2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122FA"/>
    <w:multiLevelType w:val="hybridMultilevel"/>
    <w:tmpl w:val="E9D67C02"/>
    <w:lvl w:ilvl="0" w:tplc="4D2C1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C42795"/>
    <w:multiLevelType w:val="hybridMultilevel"/>
    <w:tmpl w:val="B03C6AD6"/>
    <w:lvl w:ilvl="0" w:tplc="9F0C390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4E48E0"/>
    <w:multiLevelType w:val="hybridMultilevel"/>
    <w:tmpl w:val="E348C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9F04C1"/>
    <w:multiLevelType w:val="hybridMultilevel"/>
    <w:tmpl w:val="01E2BB9C"/>
    <w:lvl w:ilvl="0" w:tplc="94C268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1FD1469F"/>
    <w:multiLevelType w:val="hybridMultilevel"/>
    <w:tmpl w:val="2F7C18CE"/>
    <w:lvl w:ilvl="0" w:tplc="961C3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60A3A"/>
    <w:multiLevelType w:val="hybridMultilevel"/>
    <w:tmpl w:val="F5623A4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 w15:restartNumberingAfterBreak="0">
    <w:nsid w:val="28C701D6"/>
    <w:multiLevelType w:val="hybridMultilevel"/>
    <w:tmpl w:val="3CCE335C"/>
    <w:lvl w:ilvl="0" w:tplc="B568C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00FBE"/>
    <w:multiLevelType w:val="hybridMultilevel"/>
    <w:tmpl w:val="53B480BC"/>
    <w:lvl w:ilvl="0" w:tplc="F90CFE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11033"/>
    <w:multiLevelType w:val="hybridMultilevel"/>
    <w:tmpl w:val="2EC0FD98"/>
    <w:lvl w:ilvl="0" w:tplc="534E5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2E64C2"/>
    <w:multiLevelType w:val="multilevel"/>
    <w:tmpl w:val="41F26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B152E"/>
    <w:multiLevelType w:val="hybridMultilevel"/>
    <w:tmpl w:val="FBF0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812EC"/>
    <w:multiLevelType w:val="hybridMultilevel"/>
    <w:tmpl w:val="F86CD680"/>
    <w:lvl w:ilvl="0" w:tplc="B2923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9B4D40"/>
    <w:multiLevelType w:val="hybridMultilevel"/>
    <w:tmpl w:val="9514BC88"/>
    <w:lvl w:ilvl="0" w:tplc="21900A18">
      <w:start w:val="1"/>
      <w:numFmt w:val="decimal"/>
      <w:lvlText w:val="%1/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9514D71"/>
    <w:multiLevelType w:val="hybridMultilevel"/>
    <w:tmpl w:val="F0E4F442"/>
    <w:lvl w:ilvl="0" w:tplc="BE405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803CAC"/>
    <w:multiLevelType w:val="hybridMultilevel"/>
    <w:tmpl w:val="FDC4EEBE"/>
    <w:lvl w:ilvl="0" w:tplc="B6E4D8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846B8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0" w15:restartNumberingAfterBreak="0">
    <w:nsid w:val="6E4F0BAB"/>
    <w:multiLevelType w:val="hybridMultilevel"/>
    <w:tmpl w:val="BD6C8264"/>
    <w:lvl w:ilvl="0" w:tplc="C0167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9623B5"/>
    <w:multiLevelType w:val="hybridMultilevel"/>
    <w:tmpl w:val="A58EAB12"/>
    <w:lvl w:ilvl="0" w:tplc="290C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16482C"/>
    <w:multiLevelType w:val="hybridMultilevel"/>
    <w:tmpl w:val="6EB0F8A6"/>
    <w:lvl w:ilvl="0" w:tplc="498CDD0A">
      <w:start w:val="8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481A5C"/>
    <w:multiLevelType w:val="hybridMultilevel"/>
    <w:tmpl w:val="0B1ED892"/>
    <w:lvl w:ilvl="0" w:tplc="768A3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0257EE"/>
    <w:multiLevelType w:val="hybridMultilevel"/>
    <w:tmpl w:val="1402F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ED7B58"/>
    <w:multiLevelType w:val="hybridMultilevel"/>
    <w:tmpl w:val="02DA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6"/>
  </w:num>
  <w:num w:numId="14">
    <w:abstractNumId w:val="17"/>
  </w:num>
  <w:num w:numId="15">
    <w:abstractNumId w:val="12"/>
  </w:num>
  <w:num w:numId="16">
    <w:abstractNumId w:val="11"/>
  </w:num>
  <w:num w:numId="17">
    <w:abstractNumId w:val="29"/>
  </w:num>
  <w:num w:numId="18">
    <w:abstractNumId w:val="19"/>
  </w:num>
  <w:num w:numId="19">
    <w:abstractNumId w:val="30"/>
  </w:num>
  <w:num w:numId="20">
    <w:abstractNumId w:val="22"/>
  </w:num>
  <w:num w:numId="21">
    <w:abstractNumId w:val="27"/>
  </w:num>
  <w:num w:numId="22">
    <w:abstractNumId w:val="25"/>
  </w:num>
  <w:num w:numId="23">
    <w:abstractNumId w:val="31"/>
  </w:num>
  <w:num w:numId="24">
    <w:abstractNumId w:val="35"/>
  </w:num>
  <w:num w:numId="25">
    <w:abstractNumId w:val="21"/>
  </w:num>
  <w:num w:numId="26">
    <w:abstractNumId w:val="18"/>
  </w:num>
  <w:num w:numId="27">
    <w:abstractNumId w:val="20"/>
  </w:num>
  <w:num w:numId="28">
    <w:abstractNumId w:val="15"/>
  </w:num>
  <w:num w:numId="29">
    <w:abstractNumId w:val="24"/>
  </w:num>
  <w:num w:numId="30">
    <w:abstractNumId w:val="28"/>
  </w:num>
  <w:num w:numId="31">
    <w:abstractNumId w:val="10"/>
  </w:num>
  <w:num w:numId="32">
    <w:abstractNumId w:val="33"/>
  </w:num>
  <w:num w:numId="33">
    <w:abstractNumId w:val="14"/>
  </w:num>
  <w:num w:numId="34">
    <w:abstractNumId w:val="32"/>
  </w:num>
  <w:num w:numId="35">
    <w:abstractNumId w:val="1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360"/>
  <w:drawingGridHorizontalSpacing w:val="120"/>
  <w:displayHorizontalDrawingGridEvery w:val="2"/>
  <w:characterSpacingControl w:val="doNotCompress"/>
  <w:footnotePr>
    <w:footnote w:id="-1"/>
    <w:footnote w:id="0"/>
  </w:footnotePr>
  <w:endnotePr>
    <w:pos w:val="sectEnd"/>
    <w:numFmt w:val="lowerLetter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CB"/>
    <w:rsid w:val="00001B47"/>
    <w:rsid w:val="00001B85"/>
    <w:rsid w:val="00002D5D"/>
    <w:rsid w:val="00003E14"/>
    <w:rsid w:val="00004CAF"/>
    <w:rsid w:val="00004F43"/>
    <w:rsid w:val="00005895"/>
    <w:rsid w:val="00007876"/>
    <w:rsid w:val="00007AEA"/>
    <w:rsid w:val="00010F95"/>
    <w:rsid w:val="0001228D"/>
    <w:rsid w:val="00012EEF"/>
    <w:rsid w:val="000154F6"/>
    <w:rsid w:val="00015697"/>
    <w:rsid w:val="00016EE4"/>
    <w:rsid w:val="00017B79"/>
    <w:rsid w:val="00017EEB"/>
    <w:rsid w:val="00020317"/>
    <w:rsid w:val="00022EFA"/>
    <w:rsid w:val="0002540E"/>
    <w:rsid w:val="000264A5"/>
    <w:rsid w:val="000268A4"/>
    <w:rsid w:val="00026D14"/>
    <w:rsid w:val="0003145E"/>
    <w:rsid w:val="000316D7"/>
    <w:rsid w:val="000324C8"/>
    <w:rsid w:val="000327EE"/>
    <w:rsid w:val="00032B10"/>
    <w:rsid w:val="00033CB0"/>
    <w:rsid w:val="00034ACF"/>
    <w:rsid w:val="00036131"/>
    <w:rsid w:val="000367BD"/>
    <w:rsid w:val="000409D2"/>
    <w:rsid w:val="00044229"/>
    <w:rsid w:val="000448D5"/>
    <w:rsid w:val="0004520E"/>
    <w:rsid w:val="0004550C"/>
    <w:rsid w:val="000456CB"/>
    <w:rsid w:val="00045CD0"/>
    <w:rsid w:val="0004716A"/>
    <w:rsid w:val="000479D9"/>
    <w:rsid w:val="00050705"/>
    <w:rsid w:val="00053CEB"/>
    <w:rsid w:val="0005483B"/>
    <w:rsid w:val="00056658"/>
    <w:rsid w:val="00057ECD"/>
    <w:rsid w:val="000604F1"/>
    <w:rsid w:val="0006070A"/>
    <w:rsid w:val="00060A10"/>
    <w:rsid w:val="00064B0B"/>
    <w:rsid w:val="0006560E"/>
    <w:rsid w:val="00067C7B"/>
    <w:rsid w:val="0007057D"/>
    <w:rsid w:val="000730D8"/>
    <w:rsid w:val="000734FC"/>
    <w:rsid w:val="00073751"/>
    <w:rsid w:val="00076F4A"/>
    <w:rsid w:val="00077675"/>
    <w:rsid w:val="00077C64"/>
    <w:rsid w:val="00080043"/>
    <w:rsid w:val="00081077"/>
    <w:rsid w:val="00083BB5"/>
    <w:rsid w:val="0008570C"/>
    <w:rsid w:val="00091097"/>
    <w:rsid w:val="00091205"/>
    <w:rsid w:val="00092B38"/>
    <w:rsid w:val="0009344D"/>
    <w:rsid w:val="000935B6"/>
    <w:rsid w:val="00093FAC"/>
    <w:rsid w:val="00094502"/>
    <w:rsid w:val="00094B27"/>
    <w:rsid w:val="000963EE"/>
    <w:rsid w:val="000964EC"/>
    <w:rsid w:val="00097543"/>
    <w:rsid w:val="000A1BD7"/>
    <w:rsid w:val="000A32C1"/>
    <w:rsid w:val="000A5288"/>
    <w:rsid w:val="000A58D5"/>
    <w:rsid w:val="000A5915"/>
    <w:rsid w:val="000A5958"/>
    <w:rsid w:val="000A604B"/>
    <w:rsid w:val="000A69C1"/>
    <w:rsid w:val="000A6A26"/>
    <w:rsid w:val="000A6B32"/>
    <w:rsid w:val="000A7472"/>
    <w:rsid w:val="000A7F66"/>
    <w:rsid w:val="000B01B0"/>
    <w:rsid w:val="000B153D"/>
    <w:rsid w:val="000B1565"/>
    <w:rsid w:val="000B18C7"/>
    <w:rsid w:val="000B2BA9"/>
    <w:rsid w:val="000B43BB"/>
    <w:rsid w:val="000B43EA"/>
    <w:rsid w:val="000B59E1"/>
    <w:rsid w:val="000B5A43"/>
    <w:rsid w:val="000B700F"/>
    <w:rsid w:val="000B7BA2"/>
    <w:rsid w:val="000C0A1E"/>
    <w:rsid w:val="000C31C8"/>
    <w:rsid w:val="000C4319"/>
    <w:rsid w:val="000C7810"/>
    <w:rsid w:val="000D0470"/>
    <w:rsid w:val="000D226A"/>
    <w:rsid w:val="000D2FF9"/>
    <w:rsid w:val="000D37D6"/>
    <w:rsid w:val="000D3FED"/>
    <w:rsid w:val="000D623C"/>
    <w:rsid w:val="000D770E"/>
    <w:rsid w:val="000E013C"/>
    <w:rsid w:val="000E07B8"/>
    <w:rsid w:val="000E2DDE"/>
    <w:rsid w:val="000E2E54"/>
    <w:rsid w:val="000E516F"/>
    <w:rsid w:val="000E5210"/>
    <w:rsid w:val="000E6622"/>
    <w:rsid w:val="000F2738"/>
    <w:rsid w:val="000F2BBE"/>
    <w:rsid w:val="000F3659"/>
    <w:rsid w:val="000F5302"/>
    <w:rsid w:val="000F535B"/>
    <w:rsid w:val="000F6A1A"/>
    <w:rsid w:val="000F7975"/>
    <w:rsid w:val="0010009B"/>
    <w:rsid w:val="00100203"/>
    <w:rsid w:val="00101C56"/>
    <w:rsid w:val="00102D01"/>
    <w:rsid w:val="00104A0A"/>
    <w:rsid w:val="00105D85"/>
    <w:rsid w:val="00106EEF"/>
    <w:rsid w:val="00110781"/>
    <w:rsid w:val="00111104"/>
    <w:rsid w:val="00114DD5"/>
    <w:rsid w:val="001205E3"/>
    <w:rsid w:val="00120F1A"/>
    <w:rsid w:val="00122360"/>
    <w:rsid w:val="001230FA"/>
    <w:rsid w:val="00123855"/>
    <w:rsid w:val="0012583C"/>
    <w:rsid w:val="00127A30"/>
    <w:rsid w:val="00127EAC"/>
    <w:rsid w:val="001307E3"/>
    <w:rsid w:val="00133528"/>
    <w:rsid w:val="00133C8F"/>
    <w:rsid w:val="001343A3"/>
    <w:rsid w:val="00134CF3"/>
    <w:rsid w:val="00135BAF"/>
    <w:rsid w:val="00137F12"/>
    <w:rsid w:val="00141417"/>
    <w:rsid w:val="00141588"/>
    <w:rsid w:val="001435A2"/>
    <w:rsid w:val="00147951"/>
    <w:rsid w:val="00151D5B"/>
    <w:rsid w:val="00155593"/>
    <w:rsid w:val="001556CF"/>
    <w:rsid w:val="001558E5"/>
    <w:rsid w:val="00155912"/>
    <w:rsid w:val="00155BBC"/>
    <w:rsid w:val="001615B4"/>
    <w:rsid w:val="001642DC"/>
    <w:rsid w:val="00164E2C"/>
    <w:rsid w:val="00166571"/>
    <w:rsid w:val="00167B21"/>
    <w:rsid w:val="00170BC0"/>
    <w:rsid w:val="00170EF4"/>
    <w:rsid w:val="0017207B"/>
    <w:rsid w:val="00172D64"/>
    <w:rsid w:val="00173DD3"/>
    <w:rsid w:val="00175BB5"/>
    <w:rsid w:val="001763DC"/>
    <w:rsid w:val="00180370"/>
    <w:rsid w:val="0018439D"/>
    <w:rsid w:val="00186295"/>
    <w:rsid w:val="00187303"/>
    <w:rsid w:val="00190576"/>
    <w:rsid w:val="001911DB"/>
    <w:rsid w:val="001924FF"/>
    <w:rsid w:val="00193949"/>
    <w:rsid w:val="00193A92"/>
    <w:rsid w:val="00193BB5"/>
    <w:rsid w:val="00195592"/>
    <w:rsid w:val="00195803"/>
    <w:rsid w:val="00197D64"/>
    <w:rsid w:val="001A0D65"/>
    <w:rsid w:val="001A0DED"/>
    <w:rsid w:val="001A0F42"/>
    <w:rsid w:val="001A2074"/>
    <w:rsid w:val="001A32B1"/>
    <w:rsid w:val="001A35EE"/>
    <w:rsid w:val="001A3ED4"/>
    <w:rsid w:val="001A4289"/>
    <w:rsid w:val="001A5F16"/>
    <w:rsid w:val="001B3156"/>
    <w:rsid w:val="001B4838"/>
    <w:rsid w:val="001B56F9"/>
    <w:rsid w:val="001B5830"/>
    <w:rsid w:val="001B5E21"/>
    <w:rsid w:val="001C2286"/>
    <w:rsid w:val="001C3057"/>
    <w:rsid w:val="001C310B"/>
    <w:rsid w:val="001C3D55"/>
    <w:rsid w:val="001C4649"/>
    <w:rsid w:val="001C503A"/>
    <w:rsid w:val="001C571E"/>
    <w:rsid w:val="001C598B"/>
    <w:rsid w:val="001D1485"/>
    <w:rsid w:val="001D201C"/>
    <w:rsid w:val="001D31F5"/>
    <w:rsid w:val="001D382F"/>
    <w:rsid w:val="001D3AE4"/>
    <w:rsid w:val="001D41E7"/>
    <w:rsid w:val="001D56DF"/>
    <w:rsid w:val="001D654B"/>
    <w:rsid w:val="001D66F1"/>
    <w:rsid w:val="001D6958"/>
    <w:rsid w:val="001D6D44"/>
    <w:rsid w:val="001D7F65"/>
    <w:rsid w:val="001E0060"/>
    <w:rsid w:val="001E0400"/>
    <w:rsid w:val="001E0675"/>
    <w:rsid w:val="001E1E27"/>
    <w:rsid w:val="001E5553"/>
    <w:rsid w:val="001E600E"/>
    <w:rsid w:val="001E6251"/>
    <w:rsid w:val="001E68EC"/>
    <w:rsid w:val="001E72BE"/>
    <w:rsid w:val="001F0D24"/>
    <w:rsid w:val="001F0F4A"/>
    <w:rsid w:val="001F1E65"/>
    <w:rsid w:val="001F329B"/>
    <w:rsid w:val="001F3683"/>
    <w:rsid w:val="001F7AAF"/>
    <w:rsid w:val="001F7FC5"/>
    <w:rsid w:val="002003A1"/>
    <w:rsid w:val="00200455"/>
    <w:rsid w:val="00200CF2"/>
    <w:rsid w:val="00200D6D"/>
    <w:rsid w:val="00202E4E"/>
    <w:rsid w:val="00202FE3"/>
    <w:rsid w:val="00203ABC"/>
    <w:rsid w:val="002070E9"/>
    <w:rsid w:val="002076BC"/>
    <w:rsid w:val="00210AF4"/>
    <w:rsid w:val="00211382"/>
    <w:rsid w:val="00212436"/>
    <w:rsid w:val="00212E54"/>
    <w:rsid w:val="002135B7"/>
    <w:rsid w:val="002156B4"/>
    <w:rsid w:val="002159F8"/>
    <w:rsid w:val="00216428"/>
    <w:rsid w:val="00223171"/>
    <w:rsid w:val="002248E6"/>
    <w:rsid w:val="00225F06"/>
    <w:rsid w:val="002264B8"/>
    <w:rsid w:val="0022794A"/>
    <w:rsid w:val="002307BC"/>
    <w:rsid w:val="00230EC3"/>
    <w:rsid w:val="00231AEE"/>
    <w:rsid w:val="002327B3"/>
    <w:rsid w:val="002376F7"/>
    <w:rsid w:val="0023787B"/>
    <w:rsid w:val="00237F82"/>
    <w:rsid w:val="0024084F"/>
    <w:rsid w:val="00241D6A"/>
    <w:rsid w:val="00242906"/>
    <w:rsid w:val="00246524"/>
    <w:rsid w:val="0024677C"/>
    <w:rsid w:val="0024788E"/>
    <w:rsid w:val="00247A62"/>
    <w:rsid w:val="00251C98"/>
    <w:rsid w:val="00254F3A"/>
    <w:rsid w:val="0025786D"/>
    <w:rsid w:val="002603F4"/>
    <w:rsid w:val="00260F9F"/>
    <w:rsid w:val="0026125D"/>
    <w:rsid w:val="00264F0D"/>
    <w:rsid w:val="00265FC7"/>
    <w:rsid w:val="00267040"/>
    <w:rsid w:val="00267DFB"/>
    <w:rsid w:val="00270B71"/>
    <w:rsid w:val="00271C36"/>
    <w:rsid w:val="0027385E"/>
    <w:rsid w:val="00273A0F"/>
    <w:rsid w:val="00275440"/>
    <w:rsid w:val="002767ED"/>
    <w:rsid w:val="002770E5"/>
    <w:rsid w:val="002803F3"/>
    <w:rsid w:val="0028186A"/>
    <w:rsid w:val="00283BAE"/>
    <w:rsid w:val="00284B41"/>
    <w:rsid w:val="00286C74"/>
    <w:rsid w:val="00290ADD"/>
    <w:rsid w:val="00290DC9"/>
    <w:rsid w:val="00294C33"/>
    <w:rsid w:val="002964E3"/>
    <w:rsid w:val="002973DF"/>
    <w:rsid w:val="002A6D9F"/>
    <w:rsid w:val="002B1BBE"/>
    <w:rsid w:val="002B3B2E"/>
    <w:rsid w:val="002B648C"/>
    <w:rsid w:val="002C26FE"/>
    <w:rsid w:val="002C28D4"/>
    <w:rsid w:val="002C2CE7"/>
    <w:rsid w:val="002C38A2"/>
    <w:rsid w:val="002C4595"/>
    <w:rsid w:val="002C6CC6"/>
    <w:rsid w:val="002C753F"/>
    <w:rsid w:val="002D01B7"/>
    <w:rsid w:val="002D01F6"/>
    <w:rsid w:val="002D24B5"/>
    <w:rsid w:val="002D3866"/>
    <w:rsid w:val="002D59D2"/>
    <w:rsid w:val="002D744C"/>
    <w:rsid w:val="002D7752"/>
    <w:rsid w:val="002D79D1"/>
    <w:rsid w:val="002D7DB3"/>
    <w:rsid w:val="002E0759"/>
    <w:rsid w:val="002E0BA9"/>
    <w:rsid w:val="002E0D37"/>
    <w:rsid w:val="002E118D"/>
    <w:rsid w:val="002E121A"/>
    <w:rsid w:val="002E35F5"/>
    <w:rsid w:val="002E5014"/>
    <w:rsid w:val="002E5C12"/>
    <w:rsid w:val="002E5FDE"/>
    <w:rsid w:val="002E727C"/>
    <w:rsid w:val="002E785A"/>
    <w:rsid w:val="002F0926"/>
    <w:rsid w:val="002F0D84"/>
    <w:rsid w:val="002F353A"/>
    <w:rsid w:val="002F37EC"/>
    <w:rsid w:val="002F3F8D"/>
    <w:rsid w:val="002F468E"/>
    <w:rsid w:val="002F6224"/>
    <w:rsid w:val="002F76CC"/>
    <w:rsid w:val="003005EF"/>
    <w:rsid w:val="00301439"/>
    <w:rsid w:val="00302543"/>
    <w:rsid w:val="003062B3"/>
    <w:rsid w:val="00306E14"/>
    <w:rsid w:val="00307120"/>
    <w:rsid w:val="00310631"/>
    <w:rsid w:val="00310F73"/>
    <w:rsid w:val="00313DA3"/>
    <w:rsid w:val="003140D0"/>
    <w:rsid w:val="00314C19"/>
    <w:rsid w:val="003159A9"/>
    <w:rsid w:val="003208D5"/>
    <w:rsid w:val="00320B8C"/>
    <w:rsid w:val="003224EA"/>
    <w:rsid w:val="00322EF9"/>
    <w:rsid w:val="00324632"/>
    <w:rsid w:val="00324D8A"/>
    <w:rsid w:val="00325B02"/>
    <w:rsid w:val="00327707"/>
    <w:rsid w:val="00327E77"/>
    <w:rsid w:val="0033055B"/>
    <w:rsid w:val="00332544"/>
    <w:rsid w:val="0033386C"/>
    <w:rsid w:val="00333E83"/>
    <w:rsid w:val="0033593E"/>
    <w:rsid w:val="00335CEA"/>
    <w:rsid w:val="00336B65"/>
    <w:rsid w:val="003371BF"/>
    <w:rsid w:val="003437E0"/>
    <w:rsid w:val="003438F8"/>
    <w:rsid w:val="0034573A"/>
    <w:rsid w:val="00345DB2"/>
    <w:rsid w:val="00350E92"/>
    <w:rsid w:val="0035100B"/>
    <w:rsid w:val="003510F9"/>
    <w:rsid w:val="00351F40"/>
    <w:rsid w:val="003526FA"/>
    <w:rsid w:val="00353A2A"/>
    <w:rsid w:val="00353BA7"/>
    <w:rsid w:val="00353CE9"/>
    <w:rsid w:val="00354D6B"/>
    <w:rsid w:val="00355C3A"/>
    <w:rsid w:val="00357354"/>
    <w:rsid w:val="0036095D"/>
    <w:rsid w:val="00363257"/>
    <w:rsid w:val="003637F6"/>
    <w:rsid w:val="00363EBE"/>
    <w:rsid w:val="00363FEE"/>
    <w:rsid w:val="00365F8F"/>
    <w:rsid w:val="003721DF"/>
    <w:rsid w:val="003752F3"/>
    <w:rsid w:val="00381132"/>
    <w:rsid w:val="00382208"/>
    <w:rsid w:val="003826C6"/>
    <w:rsid w:val="00382C91"/>
    <w:rsid w:val="00383C10"/>
    <w:rsid w:val="0038469A"/>
    <w:rsid w:val="00390AA6"/>
    <w:rsid w:val="00390B96"/>
    <w:rsid w:val="00390D09"/>
    <w:rsid w:val="00392DD4"/>
    <w:rsid w:val="00393217"/>
    <w:rsid w:val="00394354"/>
    <w:rsid w:val="00394392"/>
    <w:rsid w:val="0039449A"/>
    <w:rsid w:val="00394DC9"/>
    <w:rsid w:val="003960E4"/>
    <w:rsid w:val="003A2690"/>
    <w:rsid w:val="003A3667"/>
    <w:rsid w:val="003A3BB3"/>
    <w:rsid w:val="003A3ED4"/>
    <w:rsid w:val="003A4044"/>
    <w:rsid w:val="003A4088"/>
    <w:rsid w:val="003A431D"/>
    <w:rsid w:val="003A438D"/>
    <w:rsid w:val="003A56CD"/>
    <w:rsid w:val="003A6071"/>
    <w:rsid w:val="003A655F"/>
    <w:rsid w:val="003A7811"/>
    <w:rsid w:val="003A78FE"/>
    <w:rsid w:val="003B02FA"/>
    <w:rsid w:val="003B1FBA"/>
    <w:rsid w:val="003B2529"/>
    <w:rsid w:val="003B3D4C"/>
    <w:rsid w:val="003B451C"/>
    <w:rsid w:val="003B4723"/>
    <w:rsid w:val="003B69E5"/>
    <w:rsid w:val="003C05B7"/>
    <w:rsid w:val="003C0C5A"/>
    <w:rsid w:val="003C0C9E"/>
    <w:rsid w:val="003C3058"/>
    <w:rsid w:val="003C3710"/>
    <w:rsid w:val="003D0193"/>
    <w:rsid w:val="003D022E"/>
    <w:rsid w:val="003D1548"/>
    <w:rsid w:val="003D29C6"/>
    <w:rsid w:val="003D4083"/>
    <w:rsid w:val="003D4A59"/>
    <w:rsid w:val="003D4C80"/>
    <w:rsid w:val="003D4E12"/>
    <w:rsid w:val="003D51BF"/>
    <w:rsid w:val="003D5AE9"/>
    <w:rsid w:val="003D6A22"/>
    <w:rsid w:val="003E4EC8"/>
    <w:rsid w:val="003E5009"/>
    <w:rsid w:val="003E58BA"/>
    <w:rsid w:val="003E5B2B"/>
    <w:rsid w:val="003E5E64"/>
    <w:rsid w:val="003F0D6C"/>
    <w:rsid w:val="003F49A5"/>
    <w:rsid w:val="003F5F66"/>
    <w:rsid w:val="003F6C12"/>
    <w:rsid w:val="003F79D2"/>
    <w:rsid w:val="00400778"/>
    <w:rsid w:val="004017CF"/>
    <w:rsid w:val="00403166"/>
    <w:rsid w:val="00404301"/>
    <w:rsid w:val="0040588F"/>
    <w:rsid w:val="00405B98"/>
    <w:rsid w:val="00410BC8"/>
    <w:rsid w:val="00411014"/>
    <w:rsid w:val="00412826"/>
    <w:rsid w:val="004133B1"/>
    <w:rsid w:val="004135E6"/>
    <w:rsid w:val="004163E8"/>
    <w:rsid w:val="00416E4A"/>
    <w:rsid w:val="00417E62"/>
    <w:rsid w:val="004220C4"/>
    <w:rsid w:val="004234E4"/>
    <w:rsid w:val="00423E3D"/>
    <w:rsid w:val="00424912"/>
    <w:rsid w:val="004255CE"/>
    <w:rsid w:val="00425B4C"/>
    <w:rsid w:val="00426D2A"/>
    <w:rsid w:val="00427059"/>
    <w:rsid w:val="00427332"/>
    <w:rsid w:val="00427F05"/>
    <w:rsid w:val="00431941"/>
    <w:rsid w:val="00432001"/>
    <w:rsid w:val="00432DE7"/>
    <w:rsid w:val="00433099"/>
    <w:rsid w:val="00433238"/>
    <w:rsid w:val="004353B2"/>
    <w:rsid w:val="00435C43"/>
    <w:rsid w:val="004364FA"/>
    <w:rsid w:val="00437B92"/>
    <w:rsid w:val="00437CA8"/>
    <w:rsid w:val="00440C43"/>
    <w:rsid w:val="00441120"/>
    <w:rsid w:val="00443770"/>
    <w:rsid w:val="00443B2B"/>
    <w:rsid w:val="004446E8"/>
    <w:rsid w:val="00444B6A"/>
    <w:rsid w:val="00444D3A"/>
    <w:rsid w:val="00445434"/>
    <w:rsid w:val="00445C35"/>
    <w:rsid w:val="004468C7"/>
    <w:rsid w:val="00446DEB"/>
    <w:rsid w:val="00450719"/>
    <w:rsid w:val="00452ACE"/>
    <w:rsid w:val="004537E4"/>
    <w:rsid w:val="00454D2F"/>
    <w:rsid w:val="00457508"/>
    <w:rsid w:val="0045775A"/>
    <w:rsid w:val="00461CA1"/>
    <w:rsid w:val="00463413"/>
    <w:rsid w:val="00464075"/>
    <w:rsid w:val="00472607"/>
    <w:rsid w:val="00472DDB"/>
    <w:rsid w:val="004731DB"/>
    <w:rsid w:val="00474C08"/>
    <w:rsid w:val="00474E82"/>
    <w:rsid w:val="00476880"/>
    <w:rsid w:val="00476D2D"/>
    <w:rsid w:val="004808ED"/>
    <w:rsid w:val="004824E0"/>
    <w:rsid w:val="00482C8E"/>
    <w:rsid w:val="004838FB"/>
    <w:rsid w:val="00484568"/>
    <w:rsid w:val="00486E9B"/>
    <w:rsid w:val="0048737E"/>
    <w:rsid w:val="0049037F"/>
    <w:rsid w:val="00490BC9"/>
    <w:rsid w:val="00491974"/>
    <w:rsid w:val="00492DC4"/>
    <w:rsid w:val="004974DB"/>
    <w:rsid w:val="004A1A22"/>
    <w:rsid w:val="004A229F"/>
    <w:rsid w:val="004A2BD0"/>
    <w:rsid w:val="004A2F1C"/>
    <w:rsid w:val="004A3A8B"/>
    <w:rsid w:val="004A49DE"/>
    <w:rsid w:val="004A7D66"/>
    <w:rsid w:val="004A7F61"/>
    <w:rsid w:val="004B14FE"/>
    <w:rsid w:val="004B2D61"/>
    <w:rsid w:val="004B4663"/>
    <w:rsid w:val="004B4722"/>
    <w:rsid w:val="004B646A"/>
    <w:rsid w:val="004B7048"/>
    <w:rsid w:val="004C0267"/>
    <w:rsid w:val="004C03B6"/>
    <w:rsid w:val="004C1652"/>
    <w:rsid w:val="004C22DE"/>
    <w:rsid w:val="004C2388"/>
    <w:rsid w:val="004C3066"/>
    <w:rsid w:val="004C60FF"/>
    <w:rsid w:val="004C66C5"/>
    <w:rsid w:val="004C6F1B"/>
    <w:rsid w:val="004D27FA"/>
    <w:rsid w:val="004D28DE"/>
    <w:rsid w:val="004D29BD"/>
    <w:rsid w:val="004D2D63"/>
    <w:rsid w:val="004D4623"/>
    <w:rsid w:val="004D493C"/>
    <w:rsid w:val="004D70C7"/>
    <w:rsid w:val="004D7E95"/>
    <w:rsid w:val="004E1144"/>
    <w:rsid w:val="004E12AF"/>
    <w:rsid w:val="004E6E63"/>
    <w:rsid w:val="004F0504"/>
    <w:rsid w:val="004F0E53"/>
    <w:rsid w:val="004F1328"/>
    <w:rsid w:val="004F2AFF"/>
    <w:rsid w:val="004F2C8A"/>
    <w:rsid w:val="004F7567"/>
    <w:rsid w:val="004F7B19"/>
    <w:rsid w:val="00500A60"/>
    <w:rsid w:val="00500AE0"/>
    <w:rsid w:val="0050153A"/>
    <w:rsid w:val="00501747"/>
    <w:rsid w:val="005019F1"/>
    <w:rsid w:val="005020A5"/>
    <w:rsid w:val="00502350"/>
    <w:rsid w:val="005051BE"/>
    <w:rsid w:val="005054E9"/>
    <w:rsid w:val="00506E56"/>
    <w:rsid w:val="00507498"/>
    <w:rsid w:val="00511313"/>
    <w:rsid w:val="0051374C"/>
    <w:rsid w:val="00513942"/>
    <w:rsid w:val="005147B9"/>
    <w:rsid w:val="00516554"/>
    <w:rsid w:val="00521E3E"/>
    <w:rsid w:val="00522211"/>
    <w:rsid w:val="0052222C"/>
    <w:rsid w:val="00526696"/>
    <w:rsid w:val="005269C2"/>
    <w:rsid w:val="00530657"/>
    <w:rsid w:val="00532BA2"/>
    <w:rsid w:val="00532FD7"/>
    <w:rsid w:val="00534DCA"/>
    <w:rsid w:val="00535587"/>
    <w:rsid w:val="00536162"/>
    <w:rsid w:val="005373BA"/>
    <w:rsid w:val="0054005E"/>
    <w:rsid w:val="00541028"/>
    <w:rsid w:val="0054105E"/>
    <w:rsid w:val="00541307"/>
    <w:rsid w:val="00541D53"/>
    <w:rsid w:val="00543503"/>
    <w:rsid w:val="0054414E"/>
    <w:rsid w:val="00544FDF"/>
    <w:rsid w:val="00545529"/>
    <w:rsid w:val="00546709"/>
    <w:rsid w:val="00546C45"/>
    <w:rsid w:val="00550FBB"/>
    <w:rsid w:val="0055142F"/>
    <w:rsid w:val="005532A4"/>
    <w:rsid w:val="00554500"/>
    <w:rsid w:val="00555546"/>
    <w:rsid w:val="0055737E"/>
    <w:rsid w:val="00557A43"/>
    <w:rsid w:val="00560359"/>
    <w:rsid w:val="00561621"/>
    <w:rsid w:val="0056276A"/>
    <w:rsid w:val="005636B3"/>
    <w:rsid w:val="00566BB2"/>
    <w:rsid w:val="0056769E"/>
    <w:rsid w:val="005710EF"/>
    <w:rsid w:val="00571547"/>
    <w:rsid w:val="005747AA"/>
    <w:rsid w:val="005802B1"/>
    <w:rsid w:val="00581D35"/>
    <w:rsid w:val="0058336E"/>
    <w:rsid w:val="005836DD"/>
    <w:rsid w:val="00583E55"/>
    <w:rsid w:val="0058404C"/>
    <w:rsid w:val="005840F0"/>
    <w:rsid w:val="00585B59"/>
    <w:rsid w:val="00587272"/>
    <w:rsid w:val="0059033D"/>
    <w:rsid w:val="005951E3"/>
    <w:rsid w:val="00595B47"/>
    <w:rsid w:val="00595F0F"/>
    <w:rsid w:val="0059681D"/>
    <w:rsid w:val="00597434"/>
    <w:rsid w:val="0059754C"/>
    <w:rsid w:val="005A1C1A"/>
    <w:rsid w:val="005A272B"/>
    <w:rsid w:val="005A360E"/>
    <w:rsid w:val="005A4C5A"/>
    <w:rsid w:val="005B158A"/>
    <w:rsid w:val="005B1F8A"/>
    <w:rsid w:val="005B20A1"/>
    <w:rsid w:val="005B29C4"/>
    <w:rsid w:val="005B3FEE"/>
    <w:rsid w:val="005B53F9"/>
    <w:rsid w:val="005B781A"/>
    <w:rsid w:val="005B7EBD"/>
    <w:rsid w:val="005C00F1"/>
    <w:rsid w:val="005C0A84"/>
    <w:rsid w:val="005C2D05"/>
    <w:rsid w:val="005C3153"/>
    <w:rsid w:val="005C45BA"/>
    <w:rsid w:val="005D008E"/>
    <w:rsid w:val="005D0317"/>
    <w:rsid w:val="005D0E68"/>
    <w:rsid w:val="005D1323"/>
    <w:rsid w:val="005D64A6"/>
    <w:rsid w:val="005D71FC"/>
    <w:rsid w:val="005D7704"/>
    <w:rsid w:val="005D7BF9"/>
    <w:rsid w:val="005E0778"/>
    <w:rsid w:val="005E1ECC"/>
    <w:rsid w:val="005E3427"/>
    <w:rsid w:val="005E64D1"/>
    <w:rsid w:val="005E7E42"/>
    <w:rsid w:val="005F01EC"/>
    <w:rsid w:val="005F1643"/>
    <w:rsid w:val="005F7975"/>
    <w:rsid w:val="006009DE"/>
    <w:rsid w:val="006055FB"/>
    <w:rsid w:val="00605712"/>
    <w:rsid w:val="0060576C"/>
    <w:rsid w:val="0060673F"/>
    <w:rsid w:val="006069D4"/>
    <w:rsid w:val="0061059E"/>
    <w:rsid w:val="006122EE"/>
    <w:rsid w:val="00612777"/>
    <w:rsid w:val="00613450"/>
    <w:rsid w:val="00613774"/>
    <w:rsid w:val="00616B0D"/>
    <w:rsid w:val="0061749D"/>
    <w:rsid w:val="006175A5"/>
    <w:rsid w:val="006229C8"/>
    <w:rsid w:val="00623B3E"/>
    <w:rsid w:val="00624201"/>
    <w:rsid w:val="00626422"/>
    <w:rsid w:val="00626D5B"/>
    <w:rsid w:val="00630051"/>
    <w:rsid w:val="0063076C"/>
    <w:rsid w:val="00636A10"/>
    <w:rsid w:val="006374C0"/>
    <w:rsid w:val="006422BE"/>
    <w:rsid w:val="00642471"/>
    <w:rsid w:val="00643E88"/>
    <w:rsid w:val="00651007"/>
    <w:rsid w:val="00654511"/>
    <w:rsid w:val="006548E8"/>
    <w:rsid w:val="00655AE7"/>
    <w:rsid w:val="006573E6"/>
    <w:rsid w:val="006577AE"/>
    <w:rsid w:val="00666843"/>
    <w:rsid w:val="00670A95"/>
    <w:rsid w:val="0067189A"/>
    <w:rsid w:val="006729F6"/>
    <w:rsid w:val="00672A6E"/>
    <w:rsid w:val="00672E19"/>
    <w:rsid w:val="00674B99"/>
    <w:rsid w:val="00674D42"/>
    <w:rsid w:val="00675C84"/>
    <w:rsid w:val="00675DCF"/>
    <w:rsid w:val="0067614F"/>
    <w:rsid w:val="00680453"/>
    <w:rsid w:val="0068053F"/>
    <w:rsid w:val="00680754"/>
    <w:rsid w:val="00680888"/>
    <w:rsid w:val="00680F29"/>
    <w:rsid w:val="0068209F"/>
    <w:rsid w:val="006820DB"/>
    <w:rsid w:val="00682C08"/>
    <w:rsid w:val="006847C4"/>
    <w:rsid w:val="00684EF6"/>
    <w:rsid w:val="00685A0D"/>
    <w:rsid w:val="00686EBD"/>
    <w:rsid w:val="006906CB"/>
    <w:rsid w:val="00691C4F"/>
    <w:rsid w:val="00691FDF"/>
    <w:rsid w:val="00692BFF"/>
    <w:rsid w:val="006949C9"/>
    <w:rsid w:val="00695219"/>
    <w:rsid w:val="006A147B"/>
    <w:rsid w:val="006A2057"/>
    <w:rsid w:val="006A51D0"/>
    <w:rsid w:val="006A639A"/>
    <w:rsid w:val="006A76E3"/>
    <w:rsid w:val="006B0D4F"/>
    <w:rsid w:val="006B3B23"/>
    <w:rsid w:val="006B41E8"/>
    <w:rsid w:val="006B677D"/>
    <w:rsid w:val="006B6A02"/>
    <w:rsid w:val="006C0DAB"/>
    <w:rsid w:val="006C153E"/>
    <w:rsid w:val="006C1CA5"/>
    <w:rsid w:val="006C1E07"/>
    <w:rsid w:val="006C2099"/>
    <w:rsid w:val="006C2363"/>
    <w:rsid w:val="006C480A"/>
    <w:rsid w:val="006C5CA3"/>
    <w:rsid w:val="006C690C"/>
    <w:rsid w:val="006C704D"/>
    <w:rsid w:val="006C78D2"/>
    <w:rsid w:val="006C791A"/>
    <w:rsid w:val="006D2075"/>
    <w:rsid w:val="006D212B"/>
    <w:rsid w:val="006D2762"/>
    <w:rsid w:val="006D2946"/>
    <w:rsid w:val="006D6DBC"/>
    <w:rsid w:val="006E02D1"/>
    <w:rsid w:val="006E0596"/>
    <w:rsid w:val="006E0BF7"/>
    <w:rsid w:val="006E0F5B"/>
    <w:rsid w:val="006E1A87"/>
    <w:rsid w:val="006E214B"/>
    <w:rsid w:val="006E2973"/>
    <w:rsid w:val="006E2D71"/>
    <w:rsid w:val="006E2F0E"/>
    <w:rsid w:val="006E7131"/>
    <w:rsid w:val="006E77B4"/>
    <w:rsid w:val="006E7A4B"/>
    <w:rsid w:val="006E7F9E"/>
    <w:rsid w:val="006E7FD9"/>
    <w:rsid w:val="006F063F"/>
    <w:rsid w:val="006F1062"/>
    <w:rsid w:val="006F112B"/>
    <w:rsid w:val="006F14FB"/>
    <w:rsid w:val="006F1797"/>
    <w:rsid w:val="006F3DF0"/>
    <w:rsid w:val="006F4461"/>
    <w:rsid w:val="006F4581"/>
    <w:rsid w:val="006F45F5"/>
    <w:rsid w:val="006F58D9"/>
    <w:rsid w:val="006F614F"/>
    <w:rsid w:val="0070087C"/>
    <w:rsid w:val="00703E1A"/>
    <w:rsid w:val="0070492E"/>
    <w:rsid w:val="00705D29"/>
    <w:rsid w:val="00705F27"/>
    <w:rsid w:val="00706219"/>
    <w:rsid w:val="00706977"/>
    <w:rsid w:val="007069E5"/>
    <w:rsid w:val="00706E16"/>
    <w:rsid w:val="0070783D"/>
    <w:rsid w:val="0071052A"/>
    <w:rsid w:val="00710D26"/>
    <w:rsid w:val="00711175"/>
    <w:rsid w:val="00711FE0"/>
    <w:rsid w:val="00712CEE"/>
    <w:rsid w:val="00715184"/>
    <w:rsid w:val="0072064A"/>
    <w:rsid w:val="007211DC"/>
    <w:rsid w:val="007212D9"/>
    <w:rsid w:val="0072232F"/>
    <w:rsid w:val="00722CBB"/>
    <w:rsid w:val="0072480C"/>
    <w:rsid w:val="007248F6"/>
    <w:rsid w:val="00724D15"/>
    <w:rsid w:val="00727CC9"/>
    <w:rsid w:val="00727E4B"/>
    <w:rsid w:val="0073073E"/>
    <w:rsid w:val="00732A84"/>
    <w:rsid w:val="007333C3"/>
    <w:rsid w:val="00733BA3"/>
    <w:rsid w:val="00734DDC"/>
    <w:rsid w:val="007364C7"/>
    <w:rsid w:val="0073669A"/>
    <w:rsid w:val="00737709"/>
    <w:rsid w:val="0073790B"/>
    <w:rsid w:val="00737A2A"/>
    <w:rsid w:val="00740AA1"/>
    <w:rsid w:val="00744B59"/>
    <w:rsid w:val="00745CBD"/>
    <w:rsid w:val="00746103"/>
    <w:rsid w:val="00756495"/>
    <w:rsid w:val="007578C6"/>
    <w:rsid w:val="00760635"/>
    <w:rsid w:val="00760886"/>
    <w:rsid w:val="0076207A"/>
    <w:rsid w:val="00762EF9"/>
    <w:rsid w:val="0076396D"/>
    <w:rsid w:val="00764273"/>
    <w:rsid w:val="007655A5"/>
    <w:rsid w:val="007668DF"/>
    <w:rsid w:val="0077067D"/>
    <w:rsid w:val="00771E5A"/>
    <w:rsid w:val="00772414"/>
    <w:rsid w:val="00772FD8"/>
    <w:rsid w:val="00773BBA"/>
    <w:rsid w:val="00774809"/>
    <w:rsid w:val="0077483C"/>
    <w:rsid w:val="007768A5"/>
    <w:rsid w:val="00777E99"/>
    <w:rsid w:val="0078130F"/>
    <w:rsid w:val="007826C2"/>
    <w:rsid w:val="00782E8F"/>
    <w:rsid w:val="0078397B"/>
    <w:rsid w:val="00784797"/>
    <w:rsid w:val="00784ABE"/>
    <w:rsid w:val="00784FA0"/>
    <w:rsid w:val="007859C7"/>
    <w:rsid w:val="00785D0D"/>
    <w:rsid w:val="0078610E"/>
    <w:rsid w:val="00787922"/>
    <w:rsid w:val="00787ABA"/>
    <w:rsid w:val="00790733"/>
    <w:rsid w:val="0079154A"/>
    <w:rsid w:val="00792641"/>
    <w:rsid w:val="00794C09"/>
    <w:rsid w:val="00795E40"/>
    <w:rsid w:val="00796D5E"/>
    <w:rsid w:val="00797082"/>
    <w:rsid w:val="0079736B"/>
    <w:rsid w:val="0079753C"/>
    <w:rsid w:val="00797C1F"/>
    <w:rsid w:val="00797E55"/>
    <w:rsid w:val="007A0092"/>
    <w:rsid w:val="007A1B32"/>
    <w:rsid w:val="007A50AB"/>
    <w:rsid w:val="007A6E4B"/>
    <w:rsid w:val="007A6ED0"/>
    <w:rsid w:val="007A7821"/>
    <w:rsid w:val="007A7F36"/>
    <w:rsid w:val="007B0287"/>
    <w:rsid w:val="007B0867"/>
    <w:rsid w:val="007B087F"/>
    <w:rsid w:val="007B28AB"/>
    <w:rsid w:val="007B352D"/>
    <w:rsid w:val="007B3D07"/>
    <w:rsid w:val="007B62E5"/>
    <w:rsid w:val="007B7BD3"/>
    <w:rsid w:val="007B7EF0"/>
    <w:rsid w:val="007C09F1"/>
    <w:rsid w:val="007C10B4"/>
    <w:rsid w:val="007C1CA6"/>
    <w:rsid w:val="007C1E31"/>
    <w:rsid w:val="007C4810"/>
    <w:rsid w:val="007C4F84"/>
    <w:rsid w:val="007C573B"/>
    <w:rsid w:val="007C597F"/>
    <w:rsid w:val="007C598F"/>
    <w:rsid w:val="007C5BFE"/>
    <w:rsid w:val="007C6507"/>
    <w:rsid w:val="007C6825"/>
    <w:rsid w:val="007C6A06"/>
    <w:rsid w:val="007C6C5D"/>
    <w:rsid w:val="007C7955"/>
    <w:rsid w:val="007D0895"/>
    <w:rsid w:val="007D4A51"/>
    <w:rsid w:val="007D4ED3"/>
    <w:rsid w:val="007D7028"/>
    <w:rsid w:val="007E0079"/>
    <w:rsid w:val="007E0279"/>
    <w:rsid w:val="007E12FC"/>
    <w:rsid w:val="007E2366"/>
    <w:rsid w:val="007E3645"/>
    <w:rsid w:val="007E3F04"/>
    <w:rsid w:val="007E46F8"/>
    <w:rsid w:val="007F2DD6"/>
    <w:rsid w:val="007F4D66"/>
    <w:rsid w:val="007F66E4"/>
    <w:rsid w:val="007F72E0"/>
    <w:rsid w:val="007F7771"/>
    <w:rsid w:val="007F7BAB"/>
    <w:rsid w:val="00800FB8"/>
    <w:rsid w:val="00802A3D"/>
    <w:rsid w:val="00803075"/>
    <w:rsid w:val="008033B2"/>
    <w:rsid w:val="00803F90"/>
    <w:rsid w:val="00805CD7"/>
    <w:rsid w:val="008068E8"/>
    <w:rsid w:val="00807208"/>
    <w:rsid w:val="008073E2"/>
    <w:rsid w:val="00807E70"/>
    <w:rsid w:val="0081437B"/>
    <w:rsid w:val="00814D7B"/>
    <w:rsid w:val="008166F6"/>
    <w:rsid w:val="00816E12"/>
    <w:rsid w:val="00817A88"/>
    <w:rsid w:val="0082275A"/>
    <w:rsid w:val="00823640"/>
    <w:rsid w:val="00824BFF"/>
    <w:rsid w:val="00825098"/>
    <w:rsid w:val="00826DED"/>
    <w:rsid w:val="00830319"/>
    <w:rsid w:val="00830402"/>
    <w:rsid w:val="008307D8"/>
    <w:rsid w:val="0083097C"/>
    <w:rsid w:val="0083130F"/>
    <w:rsid w:val="008319CF"/>
    <w:rsid w:val="00833D46"/>
    <w:rsid w:val="0083439B"/>
    <w:rsid w:val="00836A18"/>
    <w:rsid w:val="008408FA"/>
    <w:rsid w:val="008420F2"/>
    <w:rsid w:val="0084240E"/>
    <w:rsid w:val="008427F0"/>
    <w:rsid w:val="00842D24"/>
    <w:rsid w:val="00845162"/>
    <w:rsid w:val="008454CE"/>
    <w:rsid w:val="0084567B"/>
    <w:rsid w:val="008456CC"/>
    <w:rsid w:val="0084685A"/>
    <w:rsid w:val="00846B28"/>
    <w:rsid w:val="00847174"/>
    <w:rsid w:val="008474FC"/>
    <w:rsid w:val="00847F3F"/>
    <w:rsid w:val="00850654"/>
    <w:rsid w:val="0085210E"/>
    <w:rsid w:val="00852B68"/>
    <w:rsid w:val="0085322A"/>
    <w:rsid w:val="00853F87"/>
    <w:rsid w:val="00854FDE"/>
    <w:rsid w:val="0085685D"/>
    <w:rsid w:val="00857BED"/>
    <w:rsid w:val="00861C9A"/>
    <w:rsid w:val="00861D4D"/>
    <w:rsid w:val="00862B85"/>
    <w:rsid w:val="0087022D"/>
    <w:rsid w:val="008702AB"/>
    <w:rsid w:val="00870D11"/>
    <w:rsid w:val="00871063"/>
    <w:rsid w:val="00872F82"/>
    <w:rsid w:val="00873F7E"/>
    <w:rsid w:val="008744CA"/>
    <w:rsid w:val="00875D74"/>
    <w:rsid w:val="0087671F"/>
    <w:rsid w:val="00880852"/>
    <w:rsid w:val="00880BD5"/>
    <w:rsid w:val="00883E45"/>
    <w:rsid w:val="0088475A"/>
    <w:rsid w:val="00884BB2"/>
    <w:rsid w:val="008856D0"/>
    <w:rsid w:val="00890AB1"/>
    <w:rsid w:val="00891545"/>
    <w:rsid w:val="00893565"/>
    <w:rsid w:val="00894037"/>
    <w:rsid w:val="0089406B"/>
    <w:rsid w:val="008943E6"/>
    <w:rsid w:val="00894884"/>
    <w:rsid w:val="00895517"/>
    <w:rsid w:val="00895C33"/>
    <w:rsid w:val="00896828"/>
    <w:rsid w:val="008968CD"/>
    <w:rsid w:val="00897876"/>
    <w:rsid w:val="008A103B"/>
    <w:rsid w:val="008A3104"/>
    <w:rsid w:val="008A358D"/>
    <w:rsid w:val="008A404B"/>
    <w:rsid w:val="008A42C9"/>
    <w:rsid w:val="008A4BCD"/>
    <w:rsid w:val="008A57E8"/>
    <w:rsid w:val="008A71E5"/>
    <w:rsid w:val="008B4405"/>
    <w:rsid w:val="008B6AED"/>
    <w:rsid w:val="008B6CC8"/>
    <w:rsid w:val="008B796F"/>
    <w:rsid w:val="008B7E7C"/>
    <w:rsid w:val="008C326D"/>
    <w:rsid w:val="008C4311"/>
    <w:rsid w:val="008C46CE"/>
    <w:rsid w:val="008C6912"/>
    <w:rsid w:val="008C6B79"/>
    <w:rsid w:val="008C6F2E"/>
    <w:rsid w:val="008D1CD9"/>
    <w:rsid w:val="008D256D"/>
    <w:rsid w:val="008D2B0F"/>
    <w:rsid w:val="008D566D"/>
    <w:rsid w:val="008D5D6F"/>
    <w:rsid w:val="008E00D4"/>
    <w:rsid w:val="008E1532"/>
    <w:rsid w:val="008E18F3"/>
    <w:rsid w:val="008E2291"/>
    <w:rsid w:val="008E2747"/>
    <w:rsid w:val="008E3229"/>
    <w:rsid w:val="008E3BE6"/>
    <w:rsid w:val="008E4AA4"/>
    <w:rsid w:val="008E4CF7"/>
    <w:rsid w:val="008E57F9"/>
    <w:rsid w:val="008E5F26"/>
    <w:rsid w:val="008E612D"/>
    <w:rsid w:val="008E652A"/>
    <w:rsid w:val="008E668C"/>
    <w:rsid w:val="008E6756"/>
    <w:rsid w:val="008E731B"/>
    <w:rsid w:val="008E79C9"/>
    <w:rsid w:val="008E7BAF"/>
    <w:rsid w:val="008F024A"/>
    <w:rsid w:val="008F0E69"/>
    <w:rsid w:val="008F0E8E"/>
    <w:rsid w:val="008F1D10"/>
    <w:rsid w:val="008F2B6A"/>
    <w:rsid w:val="008F41F9"/>
    <w:rsid w:val="008F4BD8"/>
    <w:rsid w:val="008F6D69"/>
    <w:rsid w:val="008F7218"/>
    <w:rsid w:val="008F7D72"/>
    <w:rsid w:val="00901936"/>
    <w:rsid w:val="009024CC"/>
    <w:rsid w:val="00902F52"/>
    <w:rsid w:val="009048CE"/>
    <w:rsid w:val="00906199"/>
    <w:rsid w:val="0090672C"/>
    <w:rsid w:val="00910218"/>
    <w:rsid w:val="00910874"/>
    <w:rsid w:val="009112E4"/>
    <w:rsid w:val="009121F0"/>
    <w:rsid w:val="0091231D"/>
    <w:rsid w:val="009139AE"/>
    <w:rsid w:val="0091556E"/>
    <w:rsid w:val="00916AB1"/>
    <w:rsid w:val="00916BEF"/>
    <w:rsid w:val="0091791B"/>
    <w:rsid w:val="00920704"/>
    <w:rsid w:val="00920926"/>
    <w:rsid w:val="0092319B"/>
    <w:rsid w:val="00923929"/>
    <w:rsid w:val="0092405C"/>
    <w:rsid w:val="0092523C"/>
    <w:rsid w:val="0092646E"/>
    <w:rsid w:val="00927FDB"/>
    <w:rsid w:val="009304EC"/>
    <w:rsid w:val="00930C92"/>
    <w:rsid w:val="009317FD"/>
    <w:rsid w:val="00932225"/>
    <w:rsid w:val="00934B02"/>
    <w:rsid w:val="00935680"/>
    <w:rsid w:val="009400EA"/>
    <w:rsid w:val="009421EF"/>
    <w:rsid w:val="00942DE8"/>
    <w:rsid w:val="00945686"/>
    <w:rsid w:val="009456E9"/>
    <w:rsid w:val="00945B8A"/>
    <w:rsid w:val="00945DAA"/>
    <w:rsid w:val="00945E5F"/>
    <w:rsid w:val="009460AF"/>
    <w:rsid w:val="009470DC"/>
    <w:rsid w:val="0095003A"/>
    <w:rsid w:val="00950FFE"/>
    <w:rsid w:val="00951B6A"/>
    <w:rsid w:val="00951DEF"/>
    <w:rsid w:val="009529AB"/>
    <w:rsid w:val="0095400B"/>
    <w:rsid w:val="0095469C"/>
    <w:rsid w:val="0095469D"/>
    <w:rsid w:val="0095561F"/>
    <w:rsid w:val="00957621"/>
    <w:rsid w:val="009617E1"/>
    <w:rsid w:val="00962350"/>
    <w:rsid w:val="00962AF0"/>
    <w:rsid w:val="00962CB3"/>
    <w:rsid w:val="00962FD5"/>
    <w:rsid w:val="00965F6E"/>
    <w:rsid w:val="00966E10"/>
    <w:rsid w:val="009705DF"/>
    <w:rsid w:val="00971CF6"/>
    <w:rsid w:val="009725C1"/>
    <w:rsid w:val="0097389F"/>
    <w:rsid w:val="00973B6F"/>
    <w:rsid w:val="00974192"/>
    <w:rsid w:val="00974326"/>
    <w:rsid w:val="00974658"/>
    <w:rsid w:val="00974860"/>
    <w:rsid w:val="00974CEF"/>
    <w:rsid w:val="00976914"/>
    <w:rsid w:val="00977A41"/>
    <w:rsid w:val="009807A4"/>
    <w:rsid w:val="009808D4"/>
    <w:rsid w:val="00982653"/>
    <w:rsid w:val="00982A07"/>
    <w:rsid w:val="00984835"/>
    <w:rsid w:val="009853B0"/>
    <w:rsid w:val="009903ED"/>
    <w:rsid w:val="00990BC6"/>
    <w:rsid w:val="0099249E"/>
    <w:rsid w:val="009936BB"/>
    <w:rsid w:val="0099482E"/>
    <w:rsid w:val="009949E3"/>
    <w:rsid w:val="00995B43"/>
    <w:rsid w:val="009964B4"/>
    <w:rsid w:val="009968FC"/>
    <w:rsid w:val="00996CD0"/>
    <w:rsid w:val="0099760D"/>
    <w:rsid w:val="009A00FA"/>
    <w:rsid w:val="009A0F34"/>
    <w:rsid w:val="009A2326"/>
    <w:rsid w:val="009A28A0"/>
    <w:rsid w:val="009A2A2C"/>
    <w:rsid w:val="009A55AA"/>
    <w:rsid w:val="009A76FC"/>
    <w:rsid w:val="009B28FF"/>
    <w:rsid w:val="009B35A9"/>
    <w:rsid w:val="009B42BA"/>
    <w:rsid w:val="009B49A7"/>
    <w:rsid w:val="009B5313"/>
    <w:rsid w:val="009B5670"/>
    <w:rsid w:val="009B6269"/>
    <w:rsid w:val="009B6884"/>
    <w:rsid w:val="009B7E1D"/>
    <w:rsid w:val="009C004B"/>
    <w:rsid w:val="009C0732"/>
    <w:rsid w:val="009C2020"/>
    <w:rsid w:val="009C310B"/>
    <w:rsid w:val="009C52AA"/>
    <w:rsid w:val="009C59D5"/>
    <w:rsid w:val="009C70B9"/>
    <w:rsid w:val="009C714D"/>
    <w:rsid w:val="009C791F"/>
    <w:rsid w:val="009D0A6A"/>
    <w:rsid w:val="009D0E46"/>
    <w:rsid w:val="009D1875"/>
    <w:rsid w:val="009D2C1F"/>
    <w:rsid w:val="009D2E5C"/>
    <w:rsid w:val="009D3FE0"/>
    <w:rsid w:val="009D685C"/>
    <w:rsid w:val="009E028E"/>
    <w:rsid w:val="009E1D5A"/>
    <w:rsid w:val="009E30B4"/>
    <w:rsid w:val="009E3DAE"/>
    <w:rsid w:val="009E40C3"/>
    <w:rsid w:val="009E4758"/>
    <w:rsid w:val="009E48D7"/>
    <w:rsid w:val="009E740B"/>
    <w:rsid w:val="009E7673"/>
    <w:rsid w:val="009F01F3"/>
    <w:rsid w:val="009F271D"/>
    <w:rsid w:val="009F282C"/>
    <w:rsid w:val="009F331A"/>
    <w:rsid w:val="009F4ECA"/>
    <w:rsid w:val="009F536A"/>
    <w:rsid w:val="009F5D4D"/>
    <w:rsid w:val="009F6AD4"/>
    <w:rsid w:val="00A0078D"/>
    <w:rsid w:val="00A01C64"/>
    <w:rsid w:val="00A02842"/>
    <w:rsid w:val="00A02C02"/>
    <w:rsid w:val="00A03743"/>
    <w:rsid w:val="00A05BDB"/>
    <w:rsid w:val="00A06C37"/>
    <w:rsid w:val="00A07850"/>
    <w:rsid w:val="00A136DD"/>
    <w:rsid w:val="00A137E9"/>
    <w:rsid w:val="00A138F3"/>
    <w:rsid w:val="00A144E8"/>
    <w:rsid w:val="00A149A1"/>
    <w:rsid w:val="00A1578F"/>
    <w:rsid w:val="00A226FC"/>
    <w:rsid w:val="00A24048"/>
    <w:rsid w:val="00A26664"/>
    <w:rsid w:val="00A26763"/>
    <w:rsid w:val="00A30889"/>
    <w:rsid w:val="00A31996"/>
    <w:rsid w:val="00A35411"/>
    <w:rsid w:val="00A35697"/>
    <w:rsid w:val="00A37127"/>
    <w:rsid w:val="00A40149"/>
    <w:rsid w:val="00A40592"/>
    <w:rsid w:val="00A42986"/>
    <w:rsid w:val="00A43A5E"/>
    <w:rsid w:val="00A51856"/>
    <w:rsid w:val="00A52BD9"/>
    <w:rsid w:val="00A53031"/>
    <w:rsid w:val="00A54129"/>
    <w:rsid w:val="00A54860"/>
    <w:rsid w:val="00A54DBD"/>
    <w:rsid w:val="00A57F98"/>
    <w:rsid w:val="00A6054C"/>
    <w:rsid w:val="00A60959"/>
    <w:rsid w:val="00A60BAC"/>
    <w:rsid w:val="00A60E5F"/>
    <w:rsid w:val="00A61EDE"/>
    <w:rsid w:val="00A61F41"/>
    <w:rsid w:val="00A621EA"/>
    <w:rsid w:val="00A62F33"/>
    <w:rsid w:val="00A66C1B"/>
    <w:rsid w:val="00A70A52"/>
    <w:rsid w:val="00A71A5F"/>
    <w:rsid w:val="00A71E46"/>
    <w:rsid w:val="00A72497"/>
    <w:rsid w:val="00A72788"/>
    <w:rsid w:val="00A72D27"/>
    <w:rsid w:val="00A739DA"/>
    <w:rsid w:val="00A73B4E"/>
    <w:rsid w:val="00A77B04"/>
    <w:rsid w:val="00A77E86"/>
    <w:rsid w:val="00A82863"/>
    <w:rsid w:val="00A91A56"/>
    <w:rsid w:val="00A929A0"/>
    <w:rsid w:val="00A92FF9"/>
    <w:rsid w:val="00A93293"/>
    <w:rsid w:val="00A94A26"/>
    <w:rsid w:val="00A95066"/>
    <w:rsid w:val="00A9537A"/>
    <w:rsid w:val="00A95710"/>
    <w:rsid w:val="00A9646C"/>
    <w:rsid w:val="00A96905"/>
    <w:rsid w:val="00A96B6A"/>
    <w:rsid w:val="00AA0504"/>
    <w:rsid w:val="00AA0947"/>
    <w:rsid w:val="00AA16CF"/>
    <w:rsid w:val="00AA1A95"/>
    <w:rsid w:val="00AA2C3D"/>
    <w:rsid w:val="00AA3CF6"/>
    <w:rsid w:val="00AA5A5D"/>
    <w:rsid w:val="00AA632C"/>
    <w:rsid w:val="00AA6446"/>
    <w:rsid w:val="00AB070A"/>
    <w:rsid w:val="00AB15E4"/>
    <w:rsid w:val="00AB3028"/>
    <w:rsid w:val="00AB33BF"/>
    <w:rsid w:val="00AB4155"/>
    <w:rsid w:val="00AB6590"/>
    <w:rsid w:val="00AB7954"/>
    <w:rsid w:val="00AC2EF8"/>
    <w:rsid w:val="00AC31DF"/>
    <w:rsid w:val="00AC4100"/>
    <w:rsid w:val="00AC45EA"/>
    <w:rsid w:val="00AC4A0B"/>
    <w:rsid w:val="00AC79E6"/>
    <w:rsid w:val="00AD0A6F"/>
    <w:rsid w:val="00AD2159"/>
    <w:rsid w:val="00AD3078"/>
    <w:rsid w:val="00AD5A68"/>
    <w:rsid w:val="00AD601A"/>
    <w:rsid w:val="00AD682A"/>
    <w:rsid w:val="00AE0054"/>
    <w:rsid w:val="00AE2A00"/>
    <w:rsid w:val="00AE2C66"/>
    <w:rsid w:val="00AE33EA"/>
    <w:rsid w:val="00AE3EBC"/>
    <w:rsid w:val="00AE796B"/>
    <w:rsid w:val="00AF287B"/>
    <w:rsid w:val="00AF5382"/>
    <w:rsid w:val="00AF69A1"/>
    <w:rsid w:val="00B03F90"/>
    <w:rsid w:val="00B060C6"/>
    <w:rsid w:val="00B071F5"/>
    <w:rsid w:val="00B1018E"/>
    <w:rsid w:val="00B11994"/>
    <w:rsid w:val="00B12521"/>
    <w:rsid w:val="00B126E9"/>
    <w:rsid w:val="00B134C9"/>
    <w:rsid w:val="00B1593F"/>
    <w:rsid w:val="00B16383"/>
    <w:rsid w:val="00B16518"/>
    <w:rsid w:val="00B17320"/>
    <w:rsid w:val="00B17BE3"/>
    <w:rsid w:val="00B209CD"/>
    <w:rsid w:val="00B22590"/>
    <w:rsid w:val="00B231E5"/>
    <w:rsid w:val="00B24160"/>
    <w:rsid w:val="00B26505"/>
    <w:rsid w:val="00B272D9"/>
    <w:rsid w:val="00B30F2C"/>
    <w:rsid w:val="00B31E48"/>
    <w:rsid w:val="00B32449"/>
    <w:rsid w:val="00B343F2"/>
    <w:rsid w:val="00B346CF"/>
    <w:rsid w:val="00B34726"/>
    <w:rsid w:val="00B36235"/>
    <w:rsid w:val="00B36FE0"/>
    <w:rsid w:val="00B41B46"/>
    <w:rsid w:val="00B42469"/>
    <w:rsid w:val="00B451EB"/>
    <w:rsid w:val="00B47353"/>
    <w:rsid w:val="00B47ECE"/>
    <w:rsid w:val="00B5065E"/>
    <w:rsid w:val="00B51B2B"/>
    <w:rsid w:val="00B521A3"/>
    <w:rsid w:val="00B525C6"/>
    <w:rsid w:val="00B52EDA"/>
    <w:rsid w:val="00B54895"/>
    <w:rsid w:val="00B56E7A"/>
    <w:rsid w:val="00B63B64"/>
    <w:rsid w:val="00B65513"/>
    <w:rsid w:val="00B66956"/>
    <w:rsid w:val="00B720F6"/>
    <w:rsid w:val="00B731D5"/>
    <w:rsid w:val="00B735B0"/>
    <w:rsid w:val="00B7542F"/>
    <w:rsid w:val="00B779B8"/>
    <w:rsid w:val="00B77C12"/>
    <w:rsid w:val="00B800E2"/>
    <w:rsid w:val="00B80AB3"/>
    <w:rsid w:val="00B81DF7"/>
    <w:rsid w:val="00B822B2"/>
    <w:rsid w:val="00B82716"/>
    <w:rsid w:val="00B82CD8"/>
    <w:rsid w:val="00B84EEE"/>
    <w:rsid w:val="00B8566B"/>
    <w:rsid w:val="00B85F71"/>
    <w:rsid w:val="00B86ABE"/>
    <w:rsid w:val="00B86D77"/>
    <w:rsid w:val="00B8756E"/>
    <w:rsid w:val="00B90E89"/>
    <w:rsid w:val="00B90E8C"/>
    <w:rsid w:val="00B92960"/>
    <w:rsid w:val="00B930B0"/>
    <w:rsid w:val="00B93B89"/>
    <w:rsid w:val="00B95539"/>
    <w:rsid w:val="00B96805"/>
    <w:rsid w:val="00BA0296"/>
    <w:rsid w:val="00BA163D"/>
    <w:rsid w:val="00BA2F8F"/>
    <w:rsid w:val="00BA3781"/>
    <w:rsid w:val="00BA49D7"/>
    <w:rsid w:val="00BA6800"/>
    <w:rsid w:val="00BA7B75"/>
    <w:rsid w:val="00BB069E"/>
    <w:rsid w:val="00BB10AC"/>
    <w:rsid w:val="00BB23BA"/>
    <w:rsid w:val="00BB2B2E"/>
    <w:rsid w:val="00BB3273"/>
    <w:rsid w:val="00BB3A65"/>
    <w:rsid w:val="00BB3B56"/>
    <w:rsid w:val="00BB3BAE"/>
    <w:rsid w:val="00BB3D9D"/>
    <w:rsid w:val="00BB5F58"/>
    <w:rsid w:val="00BB63A8"/>
    <w:rsid w:val="00BC0103"/>
    <w:rsid w:val="00BC044A"/>
    <w:rsid w:val="00BC24E4"/>
    <w:rsid w:val="00BC4C28"/>
    <w:rsid w:val="00BC6A4A"/>
    <w:rsid w:val="00BD2221"/>
    <w:rsid w:val="00BD3F04"/>
    <w:rsid w:val="00BD4334"/>
    <w:rsid w:val="00BD6E99"/>
    <w:rsid w:val="00BD7FCB"/>
    <w:rsid w:val="00BE0331"/>
    <w:rsid w:val="00BE1110"/>
    <w:rsid w:val="00BE22CA"/>
    <w:rsid w:val="00BE3440"/>
    <w:rsid w:val="00BE45E5"/>
    <w:rsid w:val="00BE5B79"/>
    <w:rsid w:val="00BE656A"/>
    <w:rsid w:val="00BE7129"/>
    <w:rsid w:val="00BE7986"/>
    <w:rsid w:val="00BF1564"/>
    <w:rsid w:val="00BF1BC9"/>
    <w:rsid w:val="00BF4047"/>
    <w:rsid w:val="00BF50E0"/>
    <w:rsid w:val="00BF5FFE"/>
    <w:rsid w:val="00BF61C6"/>
    <w:rsid w:val="00BF6DD8"/>
    <w:rsid w:val="00C00AB0"/>
    <w:rsid w:val="00C017AD"/>
    <w:rsid w:val="00C01CA9"/>
    <w:rsid w:val="00C036F5"/>
    <w:rsid w:val="00C07671"/>
    <w:rsid w:val="00C07F66"/>
    <w:rsid w:val="00C10C72"/>
    <w:rsid w:val="00C110AF"/>
    <w:rsid w:val="00C13255"/>
    <w:rsid w:val="00C13779"/>
    <w:rsid w:val="00C13870"/>
    <w:rsid w:val="00C14FBE"/>
    <w:rsid w:val="00C168C6"/>
    <w:rsid w:val="00C21AB4"/>
    <w:rsid w:val="00C21F79"/>
    <w:rsid w:val="00C24C8D"/>
    <w:rsid w:val="00C26E86"/>
    <w:rsid w:val="00C30864"/>
    <w:rsid w:val="00C31426"/>
    <w:rsid w:val="00C316BA"/>
    <w:rsid w:val="00C31E9A"/>
    <w:rsid w:val="00C330CE"/>
    <w:rsid w:val="00C3329A"/>
    <w:rsid w:val="00C3359E"/>
    <w:rsid w:val="00C35DBF"/>
    <w:rsid w:val="00C37576"/>
    <w:rsid w:val="00C407F8"/>
    <w:rsid w:val="00C4188A"/>
    <w:rsid w:val="00C45C67"/>
    <w:rsid w:val="00C45D17"/>
    <w:rsid w:val="00C45E85"/>
    <w:rsid w:val="00C45F84"/>
    <w:rsid w:val="00C47F0D"/>
    <w:rsid w:val="00C50205"/>
    <w:rsid w:val="00C51284"/>
    <w:rsid w:val="00C51907"/>
    <w:rsid w:val="00C52509"/>
    <w:rsid w:val="00C54E6F"/>
    <w:rsid w:val="00C55482"/>
    <w:rsid w:val="00C55718"/>
    <w:rsid w:val="00C56388"/>
    <w:rsid w:val="00C563DE"/>
    <w:rsid w:val="00C57F2A"/>
    <w:rsid w:val="00C57F2D"/>
    <w:rsid w:val="00C60BC9"/>
    <w:rsid w:val="00C61A09"/>
    <w:rsid w:val="00C61AFA"/>
    <w:rsid w:val="00C64C3A"/>
    <w:rsid w:val="00C6698B"/>
    <w:rsid w:val="00C74C68"/>
    <w:rsid w:val="00C75070"/>
    <w:rsid w:val="00C75BBB"/>
    <w:rsid w:val="00C75C92"/>
    <w:rsid w:val="00C7602E"/>
    <w:rsid w:val="00C7662B"/>
    <w:rsid w:val="00C80DB2"/>
    <w:rsid w:val="00C80E18"/>
    <w:rsid w:val="00C83A4B"/>
    <w:rsid w:val="00C91043"/>
    <w:rsid w:val="00C92D92"/>
    <w:rsid w:val="00C960A7"/>
    <w:rsid w:val="00C9669F"/>
    <w:rsid w:val="00C96E5D"/>
    <w:rsid w:val="00C97102"/>
    <w:rsid w:val="00C9756A"/>
    <w:rsid w:val="00C97C3F"/>
    <w:rsid w:val="00CA0376"/>
    <w:rsid w:val="00CA06A2"/>
    <w:rsid w:val="00CA6502"/>
    <w:rsid w:val="00CB10A7"/>
    <w:rsid w:val="00CB18BA"/>
    <w:rsid w:val="00CB36A0"/>
    <w:rsid w:val="00CB3AFA"/>
    <w:rsid w:val="00CB4BB0"/>
    <w:rsid w:val="00CB588A"/>
    <w:rsid w:val="00CB5C1D"/>
    <w:rsid w:val="00CC09FE"/>
    <w:rsid w:val="00CC0D6A"/>
    <w:rsid w:val="00CC425F"/>
    <w:rsid w:val="00CC5671"/>
    <w:rsid w:val="00CC5F7E"/>
    <w:rsid w:val="00CC6B68"/>
    <w:rsid w:val="00CD01BA"/>
    <w:rsid w:val="00CD0F35"/>
    <w:rsid w:val="00CD158D"/>
    <w:rsid w:val="00CD1D54"/>
    <w:rsid w:val="00CD22C5"/>
    <w:rsid w:val="00CD2AF9"/>
    <w:rsid w:val="00CD4F59"/>
    <w:rsid w:val="00CD4FED"/>
    <w:rsid w:val="00CD570F"/>
    <w:rsid w:val="00CD5ECB"/>
    <w:rsid w:val="00CD7731"/>
    <w:rsid w:val="00CD7A8C"/>
    <w:rsid w:val="00CD7BE9"/>
    <w:rsid w:val="00CE052B"/>
    <w:rsid w:val="00CE1477"/>
    <w:rsid w:val="00CE1C7F"/>
    <w:rsid w:val="00CE447B"/>
    <w:rsid w:val="00CE492A"/>
    <w:rsid w:val="00CE6D68"/>
    <w:rsid w:val="00CE7178"/>
    <w:rsid w:val="00CF202D"/>
    <w:rsid w:val="00CF269C"/>
    <w:rsid w:val="00CF35A4"/>
    <w:rsid w:val="00CF47D9"/>
    <w:rsid w:val="00D0030D"/>
    <w:rsid w:val="00D01219"/>
    <w:rsid w:val="00D03D50"/>
    <w:rsid w:val="00D0511C"/>
    <w:rsid w:val="00D10C68"/>
    <w:rsid w:val="00D1283D"/>
    <w:rsid w:val="00D1397F"/>
    <w:rsid w:val="00D13F1B"/>
    <w:rsid w:val="00D1445D"/>
    <w:rsid w:val="00D15340"/>
    <w:rsid w:val="00D15452"/>
    <w:rsid w:val="00D16C4A"/>
    <w:rsid w:val="00D218CB"/>
    <w:rsid w:val="00D21F28"/>
    <w:rsid w:val="00D24D5C"/>
    <w:rsid w:val="00D25AFA"/>
    <w:rsid w:val="00D25E8B"/>
    <w:rsid w:val="00D26071"/>
    <w:rsid w:val="00D31472"/>
    <w:rsid w:val="00D31AFB"/>
    <w:rsid w:val="00D36261"/>
    <w:rsid w:val="00D37A4D"/>
    <w:rsid w:val="00D41124"/>
    <w:rsid w:val="00D4330D"/>
    <w:rsid w:val="00D45E86"/>
    <w:rsid w:val="00D45F61"/>
    <w:rsid w:val="00D46EC9"/>
    <w:rsid w:val="00D46EEF"/>
    <w:rsid w:val="00D47295"/>
    <w:rsid w:val="00D50CF5"/>
    <w:rsid w:val="00D527F4"/>
    <w:rsid w:val="00D527FC"/>
    <w:rsid w:val="00D53ABC"/>
    <w:rsid w:val="00D5483E"/>
    <w:rsid w:val="00D54B68"/>
    <w:rsid w:val="00D55B58"/>
    <w:rsid w:val="00D55BA5"/>
    <w:rsid w:val="00D55FFE"/>
    <w:rsid w:val="00D5649B"/>
    <w:rsid w:val="00D56FA7"/>
    <w:rsid w:val="00D61141"/>
    <w:rsid w:val="00D620C2"/>
    <w:rsid w:val="00D63B5F"/>
    <w:rsid w:val="00D64815"/>
    <w:rsid w:val="00D65222"/>
    <w:rsid w:val="00D72ADD"/>
    <w:rsid w:val="00D7334B"/>
    <w:rsid w:val="00D737C4"/>
    <w:rsid w:val="00D743BC"/>
    <w:rsid w:val="00D7487B"/>
    <w:rsid w:val="00D7566A"/>
    <w:rsid w:val="00D8003C"/>
    <w:rsid w:val="00D80661"/>
    <w:rsid w:val="00D80F96"/>
    <w:rsid w:val="00D80FAD"/>
    <w:rsid w:val="00D81D51"/>
    <w:rsid w:val="00D82CBD"/>
    <w:rsid w:val="00D86A06"/>
    <w:rsid w:val="00D86BA1"/>
    <w:rsid w:val="00D87334"/>
    <w:rsid w:val="00D8752E"/>
    <w:rsid w:val="00D90A40"/>
    <w:rsid w:val="00D90E77"/>
    <w:rsid w:val="00D91528"/>
    <w:rsid w:val="00D9213C"/>
    <w:rsid w:val="00D921E8"/>
    <w:rsid w:val="00D92846"/>
    <w:rsid w:val="00D9338D"/>
    <w:rsid w:val="00D93A4C"/>
    <w:rsid w:val="00D94BA3"/>
    <w:rsid w:val="00D966FC"/>
    <w:rsid w:val="00D97F7C"/>
    <w:rsid w:val="00DA0075"/>
    <w:rsid w:val="00DA04AA"/>
    <w:rsid w:val="00DA0A18"/>
    <w:rsid w:val="00DA0F39"/>
    <w:rsid w:val="00DA218D"/>
    <w:rsid w:val="00DA2DD0"/>
    <w:rsid w:val="00DA76E7"/>
    <w:rsid w:val="00DA7A58"/>
    <w:rsid w:val="00DB0106"/>
    <w:rsid w:val="00DB0A29"/>
    <w:rsid w:val="00DB1ED5"/>
    <w:rsid w:val="00DB23F6"/>
    <w:rsid w:val="00DB2D7A"/>
    <w:rsid w:val="00DB35B6"/>
    <w:rsid w:val="00DB61DB"/>
    <w:rsid w:val="00DB7C0E"/>
    <w:rsid w:val="00DC189A"/>
    <w:rsid w:val="00DC1F8B"/>
    <w:rsid w:val="00DC38AE"/>
    <w:rsid w:val="00DC4460"/>
    <w:rsid w:val="00DC4C93"/>
    <w:rsid w:val="00DC4D13"/>
    <w:rsid w:val="00DC55F8"/>
    <w:rsid w:val="00DC7423"/>
    <w:rsid w:val="00DD308B"/>
    <w:rsid w:val="00DD5127"/>
    <w:rsid w:val="00DD6C65"/>
    <w:rsid w:val="00DD7669"/>
    <w:rsid w:val="00DE02FB"/>
    <w:rsid w:val="00DE22C6"/>
    <w:rsid w:val="00DE302D"/>
    <w:rsid w:val="00DE4DC3"/>
    <w:rsid w:val="00DF0FBF"/>
    <w:rsid w:val="00DF21E5"/>
    <w:rsid w:val="00DF2C46"/>
    <w:rsid w:val="00DF46BC"/>
    <w:rsid w:val="00DF47A2"/>
    <w:rsid w:val="00DF4907"/>
    <w:rsid w:val="00DF5006"/>
    <w:rsid w:val="00DF5928"/>
    <w:rsid w:val="00DF5AC8"/>
    <w:rsid w:val="00DF5C73"/>
    <w:rsid w:val="00DF6A91"/>
    <w:rsid w:val="00E006D9"/>
    <w:rsid w:val="00E017E7"/>
    <w:rsid w:val="00E02157"/>
    <w:rsid w:val="00E0228E"/>
    <w:rsid w:val="00E0383C"/>
    <w:rsid w:val="00E044B7"/>
    <w:rsid w:val="00E066FC"/>
    <w:rsid w:val="00E06866"/>
    <w:rsid w:val="00E10408"/>
    <w:rsid w:val="00E12158"/>
    <w:rsid w:val="00E14875"/>
    <w:rsid w:val="00E1521F"/>
    <w:rsid w:val="00E15446"/>
    <w:rsid w:val="00E15BBA"/>
    <w:rsid w:val="00E15F82"/>
    <w:rsid w:val="00E24925"/>
    <w:rsid w:val="00E25B06"/>
    <w:rsid w:val="00E272B8"/>
    <w:rsid w:val="00E273D4"/>
    <w:rsid w:val="00E3063D"/>
    <w:rsid w:val="00E34CC9"/>
    <w:rsid w:val="00E3514A"/>
    <w:rsid w:val="00E362F7"/>
    <w:rsid w:val="00E36463"/>
    <w:rsid w:val="00E41663"/>
    <w:rsid w:val="00E42A49"/>
    <w:rsid w:val="00E45F40"/>
    <w:rsid w:val="00E46458"/>
    <w:rsid w:val="00E501E5"/>
    <w:rsid w:val="00E53067"/>
    <w:rsid w:val="00E57A59"/>
    <w:rsid w:val="00E60ABC"/>
    <w:rsid w:val="00E61246"/>
    <w:rsid w:val="00E618CA"/>
    <w:rsid w:val="00E625BC"/>
    <w:rsid w:val="00E6703D"/>
    <w:rsid w:val="00E67657"/>
    <w:rsid w:val="00E71FFE"/>
    <w:rsid w:val="00E721A2"/>
    <w:rsid w:val="00E72A53"/>
    <w:rsid w:val="00E73EAB"/>
    <w:rsid w:val="00E73F2C"/>
    <w:rsid w:val="00E76689"/>
    <w:rsid w:val="00E76C20"/>
    <w:rsid w:val="00E771AE"/>
    <w:rsid w:val="00E80D09"/>
    <w:rsid w:val="00E81A4C"/>
    <w:rsid w:val="00E8359A"/>
    <w:rsid w:val="00E83AB7"/>
    <w:rsid w:val="00E846A0"/>
    <w:rsid w:val="00E863FA"/>
    <w:rsid w:val="00E86701"/>
    <w:rsid w:val="00E869D3"/>
    <w:rsid w:val="00E913E6"/>
    <w:rsid w:val="00E917FC"/>
    <w:rsid w:val="00E92DBD"/>
    <w:rsid w:val="00E93B8D"/>
    <w:rsid w:val="00E947D8"/>
    <w:rsid w:val="00E94F56"/>
    <w:rsid w:val="00E95D15"/>
    <w:rsid w:val="00E97219"/>
    <w:rsid w:val="00E972ED"/>
    <w:rsid w:val="00E975BA"/>
    <w:rsid w:val="00E978EF"/>
    <w:rsid w:val="00EA0039"/>
    <w:rsid w:val="00EA0B43"/>
    <w:rsid w:val="00EA0D16"/>
    <w:rsid w:val="00EA0E87"/>
    <w:rsid w:val="00EA1502"/>
    <w:rsid w:val="00EA46C4"/>
    <w:rsid w:val="00EA5236"/>
    <w:rsid w:val="00EA5C2D"/>
    <w:rsid w:val="00EA5D0C"/>
    <w:rsid w:val="00EA6418"/>
    <w:rsid w:val="00EA7841"/>
    <w:rsid w:val="00EB0D41"/>
    <w:rsid w:val="00EB10BC"/>
    <w:rsid w:val="00EB13DC"/>
    <w:rsid w:val="00EB4859"/>
    <w:rsid w:val="00EB6AB7"/>
    <w:rsid w:val="00EB7A18"/>
    <w:rsid w:val="00EC0768"/>
    <w:rsid w:val="00EC1CE6"/>
    <w:rsid w:val="00EC250C"/>
    <w:rsid w:val="00EC2D73"/>
    <w:rsid w:val="00EC42DC"/>
    <w:rsid w:val="00EC583D"/>
    <w:rsid w:val="00EC6688"/>
    <w:rsid w:val="00EC6D41"/>
    <w:rsid w:val="00ED0B88"/>
    <w:rsid w:val="00ED2363"/>
    <w:rsid w:val="00ED6C41"/>
    <w:rsid w:val="00ED7013"/>
    <w:rsid w:val="00ED73E3"/>
    <w:rsid w:val="00EE064C"/>
    <w:rsid w:val="00EE16DB"/>
    <w:rsid w:val="00EE2A22"/>
    <w:rsid w:val="00EE3A87"/>
    <w:rsid w:val="00EE6594"/>
    <w:rsid w:val="00EE7452"/>
    <w:rsid w:val="00EF0293"/>
    <w:rsid w:val="00EF0651"/>
    <w:rsid w:val="00EF176F"/>
    <w:rsid w:val="00EF1F18"/>
    <w:rsid w:val="00EF6CAD"/>
    <w:rsid w:val="00F000AC"/>
    <w:rsid w:val="00F01DEB"/>
    <w:rsid w:val="00F03956"/>
    <w:rsid w:val="00F03B5E"/>
    <w:rsid w:val="00F03FFE"/>
    <w:rsid w:val="00F044C2"/>
    <w:rsid w:val="00F05299"/>
    <w:rsid w:val="00F06AB3"/>
    <w:rsid w:val="00F172C9"/>
    <w:rsid w:val="00F17F3A"/>
    <w:rsid w:val="00F26425"/>
    <w:rsid w:val="00F277C3"/>
    <w:rsid w:val="00F27ED5"/>
    <w:rsid w:val="00F30045"/>
    <w:rsid w:val="00F31F0C"/>
    <w:rsid w:val="00F32D5D"/>
    <w:rsid w:val="00F334B3"/>
    <w:rsid w:val="00F345D9"/>
    <w:rsid w:val="00F34CDA"/>
    <w:rsid w:val="00F36D0D"/>
    <w:rsid w:val="00F400F3"/>
    <w:rsid w:val="00F4153D"/>
    <w:rsid w:val="00F416A9"/>
    <w:rsid w:val="00F41841"/>
    <w:rsid w:val="00F41E5F"/>
    <w:rsid w:val="00F42146"/>
    <w:rsid w:val="00F42AB1"/>
    <w:rsid w:val="00F431AE"/>
    <w:rsid w:val="00F438F1"/>
    <w:rsid w:val="00F4512E"/>
    <w:rsid w:val="00F452BF"/>
    <w:rsid w:val="00F45B12"/>
    <w:rsid w:val="00F47CB2"/>
    <w:rsid w:val="00F50E3C"/>
    <w:rsid w:val="00F50F00"/>
    <w:rsid w:val="00F50F45"/>
    <w:rsid w:val="00F51666"/>
    <w:rsid w:val="00F53350"/>
    <w:rsid w:val="00F5358E"/>
    <w:rsid w:val="00F54094"/>
    <w:rsid w:val="00F54416"/>
    <w:rsid w:val="00F5583C"/>
    <w:rsid w:val="00F5605A"/>
    <w:rsid w:val="00F563F2"/>
    <w:rsid w:val="00F573F6"/>
    <w:rsid w:val="00F57D23"/>
    <w:rsid w:val="00F626AF"/>
    <w:rsid w:val="00F6412E"/>
    <w:rsid w:val="00F64A8D"/>
    <w:rsid w:val="00F64B7C"/>
    <w:rsid w:val="00F6527F"/>
    <w:rsid w:val="00F6546D"/>
    <w:rsid w:val="00F660D7"/>
    <w:rsid w:val="00F70381"/>
    <w:rsid w:val="00F71001"/>
    <w:rsid w:val="00F72316"/>
    <w:rsid w:val="00F72D81"/>
    <w:rsid w:val="00F76FF2"/>
    <w:rsid w:val="00F77C5C"/>
    <w:rsid w:val="00F80373"/>
    <w:rsid w:val="00F80696"/>
    <w:rsid w:val="00F80DC7"/>
    <w:rsid w:val="00F81D1A"/>
    <w:rsid w:val="00F81DAE"/>
    <w:rsid w:val="00F82E22"/>
    <w:rsid w:val="00F8360B"/>
    <w:rsid w:val="00F860AA"/>
    <w:rsid w:val="00F86274"/>
    <w:rsid w:val="00F87A23"/>
    <w:rsid w:val="00F87D0D"/>
    <w:rsid w:val="00F87EAD"/>
    <w:rsid w:val="00F90766"/>
    <w:rsid w:val="00F90F7C"/>
    <w:rsid w:val="00F91C94"/>
    <w:rsid w:val="00F933F3"/>
    <w:rsid w:val="00F9394B"/>
    <w:rsid w:val="00F93B6A"/>
    <w:rsid w:val="00F954A0"/>
    <w:rsid w:val="00F95EC5"/>
    <w:rsid w:val="00F965CB"/>
    <w:rsid w:val="00F97C5E"/>
    <w:rsid w:val="00FA05D4"/>
    <w:rsid w:val="00FA0BE5"/>
    <w:rsid w:val="00FA19E7"/>
    <w:rsid w:val="00FA1E2C"/>
    <w:rsid w:val="00FA40EF"/>
    <w:rsid w:val="00FA4BD9"/>
    <w:rsid w:val="00FA7A95"/>
    <w:rsid w:val="00FB0EAD"/>
    <w:rsid w:val="00FB2FEE"/>
    <w:rsid w:val="00FB3F9D"/>
    <w:rsid w:val="00FB3FCD"/>
    <w:rsid w:val="00FB60FC"/>
    <w:rsid w:val="00FB66B4"/>
    <w:rsid w:val="00FB7F79"/>
    <w:rsid w:val="00FC0385"/>
    <w:rsid w:val="00FC08DB"/>
    <w:rsid w:val="00FC0CAC"/>
    <w:rsid w:val="00FC1148"/>
    <w:rsid w:val="00FC142C"/>
    <w:rsid w:val="00FC52A1"/>
    <w:rsid w:val="00FC5840"/>
    <w:rsid w:val="00FD041E"/>
    <w:rsid w:val="00FD0B5A"/>
    <w:rsid w:val="00FD3A73"/>
    <w:rsid w:val="00FD3B21"/>
    <w:rsid w:val="00FD3FC3"/>
    <w:rsid w:val="00FD41B5"/>
    <w:rsid w:val="00FD46E2"/>
    <w:rsid w:val="00FD4E45"/>
    <w:rsid w:val="00FD5479"/>
    <w:rsid w:val="00FD7B12"/>
    <w:rsid w:val="00FE0888"/>
    <w:rsid w:val="00FE1AC7"/>
    <w:rsid w:val="00FE1B52"/>
    <w:rsid w:val="00FE231A"/>
    <w:rsid w:val="00FE2827"/>
    <w:rsid w:val="00FE4D5D"/>
    <w:rsid w:val="00FE5029"/>
    <w:rsid w:val="00FE5BBA"/>
    <w:rsid w:val="00FE6BC1"/>
    <w:rsid w:val="00FE7AA9"/>
    <w:rsid w:val="00FE7D92"/>
    <w:rsid w:val="00FF048B"/>
    <w:rsid w:val="00FF0588"/>
    <w:rsid w:val="00FF2AFC"/>
    <w:rsid w:val="00FF36ED"/>
    <w:rsid w:val="00FF48A9"/>
    <w:rsid w:val="00FF4B71"/>
    <w:rsid w:val="00FF60F4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CDC34"/>
  <w15:docId w15:val="{96A117A8-3472-4602-8A46-74D07183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56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3156"/>
    <w:pPr>
      <w:keepNext/>
      <w:spacing w:before="240" w:after="60"/>
      <w:outlineLvl w:val="0"/>
    </w:pPr>
    <w:rPr>
      <w:rFonts w:ascii="Arial" w:hAnsi="Arial" w:cs="Arial"/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4FED"/>
    <w:pPr>
      <w:keepNext/>
      <w:spacing w:before="240" w:after="6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D4FED"/>
    <w:pPr>
      <w:keepNext/>
      <w:spacing w:before="240" w:after="60"/>
      <w:ind w:left="3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27FDB"/>
    <w:pPr>
      <w:keepNext/>
      <w:spacing w:before="240" w:after="60"/>
      <w:ind w:left="360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56E9"/>
    <w:pPr>
      <w:spacing w:before="240" w:after="60"/>
      <w:ind w:left="720"/>
      <w:outlineLvl w:val="4"/>
    </w:pPr>
    <w:rPr>
      <w:rFonts w:ascii="Arial" w:hAnsi="Arial"/>
      <w:b/>
      <w:bCs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6069D4"/>
    <w:pPr>
      <w:spacing w:before="240" w:after="60"/>
      <w:ind w:left="720"/>
      <w:outlineLvl w:val="5"/>
    </w:pPr>
    <w:rPr>
      <w:rFonts w:ascii="Arial" w:hAnsi="Arial"/>
      <w:bCs/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787922"/>
    <w:pPr>
      <w:spacing w:before="240" w:after="60"/>
      <w:ind w:left="1080"/>
      <w:outlineLvl w:val="6"/>
    </w:pPr>
    <w:rPr>
      <w:rFonts w:ascii="Arial" w:hAnsi="Arial"/>
      <w:b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30EC3"/>
    <w:pPr>
      <w:spacing w:before="240" w:after="60"/>
      <w:ind w:left="1080"/>
      <w:outlineLvl w:val="7"/>
    </w:pPr>
    <w:rPr>
      <w:rFonts w:ascii="Arial" w:hAnsi="Arial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77E99"/>
    <w:pPr>
      <w:spacing w:before="240" w:after="60"/>
      <w:jc w:val="center"/>
      <w:outlineLvl w:val="8"/>
    </w:pPr>
    <w:rPr>
      <w:rFonts w:ascii="Arial" w:hAnsi="Arial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767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E767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767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E7673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E767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E7673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E7673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E7673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E7673"/>
    <w:rPr>
      <w:rFonts w:ascii="Cambria" w:hAnsi="Cambria" w:cs="Times New Roman"/>
    </w:rPr>
  </w:style>
  <w:style w:type="character" w:styleId="FootnoteReference">
    <w:name w:val="footnote reference"/>
    <w:basedOn w:val="DefaultParagraphFont"/>
    <w:uiPriority w:val="99"/>
    <w:rsid w:val="00760635"/>
    <w:rPr>
      <w:rFonts w:ascii="Times New Roman" w:hAnsi="Times New Roman" w:cs="Times New Roman"/>
      <w:sz w:val="22"/>
      <w:szCs w:val="22"/>
      <w:vertAlign w:val="superscript"/>
    </w:rPr>
  </w:style>
  <w:style w:type="paragraph" w:customStyle="1" w:styleId="Title18">
    <w:name w:val="Title 18"/>
    <w:basedOn w:val="Normal"/>
    <w:uiPriority w:val="99"/>
    <w:rsid w:val="003371BF"/>
    <w:rPr>
      <w:rFonts w:ascii="Arial" w:hAnsi="Arial"/>
      <w:b/>
      <w:caps/>
      <w:sz w:val="36"/>
      <w:szCs w:val="36"/>
    </w:rPr>
  </w:style>
  <w:style w:type="paragraph" w:customStyle="1" w:styleId="Title12">
    <w:name w:val="Title 12"/>
    <w:basedOn w:val="Normal"/>
    <w:next w:val="Title"/>
    <w:uiPriority w:val="99"/>
    <w:rsid w:val="003E4EC8"/>
    <w:pPr>
      <w:jc w:val="center"/>
    </w:pPr>
    <w:rPr>
      <w:rFonts w:ascii="Arial" w:hAnsi="Arial"/>
      <w:b/>
      <w:caps/>
    </w:rPr>
  </w:style>
  <w:style w:type="paragraph" w:styleId="Footer">
    <w:name w:val="footer"/>
    <w:basedOn w:val="Normal"/>
    <w:link w:val="FooterChar"/>
    <w:uiPriority w:val="99"/>
    <w:rsid w:val="001B3156"/>
    <w:pPr>
      <w:tabs>
        <w:tab w:val="center" w:pos="4680"/>
        <w:tab w:val="right" w:pos="9360"/>
      </w:tabs>
    </w:pPr>
    <w:rPr>
      <w:rFonts w:ascii="Arial" w:hAnsi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E7673"/>
    <w:rPr>
      <w:rFonts w:cs="Times New Roman"/>
      <w:sz w:val="24"/>
      <w:szCs w:val="24"/>
    </w:rPr>
  </w:style>
  <w:style w:type="paragraph" w:customStyle="1" w:styleId="CaptionTable">
    <w:name w:val="Caption Table"/>
    <w:basedOn w:val="Caption"/>
    <w:uiPriority w:val="99"/>
    <w:rsid w:val="00513942"/>
    <w:rPr>
      <w:rFonts w:ascii="Arial" w:hAnsi="Arial"/>
      <w:b w:val="0"/>
      <w:sz w:val="16"/>
    </w:rPr>
  </w:style>
  <w:style w:type="paragraph" w:styleId="TOC1">
    <w:name w:val="toc 1"/>
    <w:basedOn w:val="Normal"/>
    <w:next w:val="Normal"/>
    <w:autoRedefine/>
    <w:uiPriority w:val="99"/>
    <w:semiHidden/>
    <w:rsid w:val="00692BFF"/>
  </w:style>
  <w:style w:type="paragraph" w:styleId="TableofFigures">
    <w:name w:val="table of figures"/>
    <w:basedOn w:val="Normal"/>
    <w:next w:val="Normal"/>
    <w:uiPriority w:val="99"/>
    <w:semiHidden/>
    <w:rsid w:val="00692BFF"/>
  </w:style>
  <w:style w:type="table" w:styleId="TableClassic1">
    <w:name w:val="Table Classic 1"/>
    <w:basedOn w:val="TableNormal"/>
    <w:uiPriority w:val="99"/>
    <w:rsid w:val="00737709"/>
    <w:pPr>
      <w:jc w:val="both"/>
    </w:pPr>
    <w:rPr>
      <w:rFonts w:ascii="Arial" w:hAnsi="Arial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99"/>
    <w:qFormat/>
    <w:rsid w:val="004C2388"/>
    <w:rPr>
      <w:b/>
      <w:bCs/>
      <w:sz w:val="20"/>
      <w:szCs w:val="20"/>
    </w:rPr>
  </w:style>
  <w:style w:type="paragraph" w:customStyle="1" w:styleId="CaptionFigure">
    <w:name w:val="Caption Figure"/>
    <w:basedOn w:val="Caption"/>
    <w:uiPriority w:val="99"/>
    <w:rsid w:val="00513942"/>
    <w:rPr>
      <w:rFonts w:ascii="Arial" w:hAnsi="Arial"/>
      <w:b w:val="0"/>
    </w:rPr>
  </w:style>
  <w:style w:type="paragraph" w:customStyle="1" w:styleId="Title24">
    <w:name w:val="Title 24"/>
    <w:basedOn w:val="Normal"/>
    <w:next w:val="Normal"/>
    <w:uiPriority w:val="99"/>
    <w:rsid w:val="003371BF"/>
    <w:rPr>
      <w:rFonts w:ascii="Arial" w:hAnsi="Arial"/>
      <w:b/>
      <w:smallCaps/>
      <w:sz w:val="48"/>
      <w:szCs w:val="48"/>
    </w:rPr>
  </w:style>
  <w:style w:type="character" w:styleId="EndnoteReference">
    <w:name w:val="endnote reference"/>
    <w:basedOn w:val="DefaultParagraphFont"/>
    <w:uiPriority w:val="99"/>
    <w:rsid w:val="0067614F"/>
    <w:rPr>
      <w:rFonts w:ascii="Arial" w:hAnsi="Arial" w:cs="Times New Roman"/>
      <w:sz w:val="20"/>
      <w:szCs w:val="20"/>
      <w:vertAlign w:val="superscript"/>
    </w:rPr>
  </w:style>
  <w:style w:type="paragraph" w:styleId="Title">
    <w:name w:val="Title"/>
    <w:basedOn w:val="Normal"/>
    <w:link w:val="TitleChar"/>
    <w:uiPriority w:val="99"/>
    <w:qFormat/>
    <w:rsid w:val="00D928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9E7673"/>
    <w:rPr>
      <w:rFonts w:ascii="Cambria" w:hAnsi="Cambria" w:cs="Times New Roman"/>
      <w:b/>
      <w:bCs/>
      <w:kern w:val="28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rsid w:val="007578C6"/>
    <w:pPr>
      <w:ind w:left="360" w:hanging="360"/>
    </w:pPr>
    <w:rPr>
      <w:rFonts w:ascii="Arial" w:hAnsi="Arial"/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7673"/>
    <w:rPr>
      <w:rFonts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A92FF9"/>
    <w:pPr>
      <w:tabs>
        <w:tab w:val="left" w:pos="360"/>
        <w:tab w:val="left" w:pos="720"/>
        <w:tab w:val="left" w:pos="1080"/>
        <w:tab w:val="left" w:pos="1440"/>
      </w:tabs>
      <w:ind w:left="360" w:hanging="360"/>
    </w:pPr>
    <w:rPr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E767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E272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7673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91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76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92DBD"/>
    <w:pPr>
      <w:ind w:left="720"/>
      <w:contextualSpacing/>
    </w:pPr>
  </w:style>
  <w:style w:type="character" w:styleId="SubtleEmphasis">
    <w:name w:val="Subtle Emphasis"/>
    <w:basedOn w:val="DefaultParagraphFont"/>
    <w:uiPriority w:val="99"/>
    <w:qFormat/>
    <w:rsid w:val="003B02FA"/>
    <w:rPr>
      <w:rFonts w:cs="Times New Roman"/>
      <w:i/>
      <w:iCs/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DE4DC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4D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133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1335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133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52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38F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EB1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tomeeting.com/online/webinar/join-webin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!PFMC\FORMS\Word%20Templates\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6766D-FCF9-4C44-876A-3D984594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</Template>
  <TotalTime>212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</vt:lpstr>
    </vt:vector>
  </TitlesOfParts>
  <Company>DOC/NOAA/PFMCl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</dc:title>
  <dc:creator>John DeVore</dc:creator>
  <cp:lastModifiedBy>John DeVore</cp:lastModifiedBy>
  <cp:revision>6</cp:revision>
  <cp:lastPrinted>2017-02-14T19:28:00Z</cp:lastPrinted>
  <dcterms:created xsi:type="dcterms:W3CDTF">2018-03-02T16:29:00Z</dcterms:created>
  <dcterms:modified xsi:type="dcterms:W3CDTF">2018-03-08T18:09:00Z</dcterms:modified>
</cp:coreProperties>
</file>